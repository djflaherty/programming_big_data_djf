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8B0EF5" w14:paraId="32150741" w14:textId="77777777" w:rsidTr="000809B2">
        <w:trPr>
          <w:trHeight w:val="2430"/>
        </w:trPr>
        <w:tc>
          <w:tcPr>
            <w:tcW w:w="9360" w:type="dxa"/>
            <w:vAlign w:val="bottom"/>
          </w:tcPr>
          <w:sdt>
            <w:sdtPr>
              <w:alias w:val="Title"/>
              <w:tag w:val=""/>
              <w:id w:val="-1457634406"/>
              <w:placeholder>
                <w:docPart w:val="9C86A3BFEE2F49028AEE2A45E39EF4B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14:paraId="21BEDC45" w14:textId="77777777" w:rsidR="008B0EF5" w:rsidRDefault="00BF1465" w:rsidP="00D96999">
                <w:pPr>
                  <w:pStyle w:val="Title"/>
                  <w:jc w:val="left"/>
                </w:pPr>
                <w:r>
                  <w:t>10349680 – Deirdre Flaherty</w:t>
                </w:r>
              </w:p>
            </w:sdtContent>
          </w:sdt>
        </w:tc>
      </w:tr>
      <w:tr w:rsidR="008B0EF5" w14:paraId="579F1E77" w14:textId="77777777" w:rsidTr="000809B2">
        <w:trPr>
          <w:trHeight w:val="6705"/>
        </w:trPr>
        <w:tc>
          <w:tcPr>
            <w:tcW w:w="9360" w:type="dxa"/>
            <w:vAlign w:val="bottom"/>
          </w:tcPr>
          <w:p w14:paraId="6BC40753" w14:textId="64A4F18A" w:rsidR="008B0EF5" w:rsidRPr="00D06FB7" w:rsidRDefault="00123B18" w:rsidP="00D06FB7">
            <w:pPr>
              <w:jc w:val="right"/>
              <w:rPr>
                <w:color w:val="2E74B5" w:themeColor="accent1" w:themeShade="BF"/>
                <w:sz w:val="24"/>
                <w:szCs w:val="24"/>
              </w:rPr>
            </w:pPr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Your Name"/>
                <w:tag w:val=""/>
                <w:id w:val="691496539"/>
                <w:placeholder>
                  <w:docPart w:val="1F25DE5FCE21478082FA93C4E80C3A49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5D6CD1" w:rsidRPr="00D06FB7">
                  <w:rPr>
                    <w:color w:val="2E74B5" w:themeColor="accent1" w:themeShade="BF"/>
                    <w:sz w:val="24"/>
                    <w:szCs w:val="24"/>
                    <w:lang w:val="en-IE"/>
                  </w:rPr>
                  <w:t>CA0</w:t>
                </w:r>
                <w:r w:rsidR="00642301">
                  <w:rPr>
                    <w:color w:val="2E74B5" w:themeColor="accent1" w:themeShade="BF"/>
                    <w:sz w:val="24"/>
                    <w:szCs w:val="24"/>
                    <w:lang w:val="en-IE"/>
                  </w:rPr>
                  <w:t>4</w:t>
                </w:r>
                <w:r w:rsidR="00BF1465" w:rsidRPr="00D06FB7">
                  <w:rPr>
                    <w:color w:val="2E74B5" w:themeColor="accent1" w:themeShade="BF"/>
                    <w:sz w:val="24"/>
                    <w:szCs w:val="24"/>
                    <w:lang w:val="en-IE"/>
                  </w:rPr>
                  <w:t xml:space="preserve"> Assignment Report</w:t>
                </w:r>
              </w:sdtContent>
            </w:sdt>
          </w:p>
          <w:p w14:paraId="5A59FCA1" w14:textId="2713599F" w:rsidR="008B0EF5" w:rsidRPr="00D06FB7" w:rsidRDefault="00642301" w:rsidP="00D06FB7">
            <w:pPr>
              <w:jc w:val="right"/>
              <w:rPr>
                <w:color w:val="2E74B5" w:themeColor="accent1" w:themeShade="BF"/>
                <w:sz w:val="24"/>
                <w:szCs w:val="24"/>
              </w:rPr>
            </w:pPr>
            <w:r w:rsidRPr="00642301">
              <w:rPr>
                <w:color w:val="2E74B5" w:themeColor="accent1" w:themeShade="BF"/>
                <w:sz w:val="24"/>
                <w:szCs w:val="24"/>
              </w:rPr>
              <w:t>B8IT105 Programming for Big Data</w:t>
            </w:r>
          </w:p>
          <w:p w14:paraId="493D8188" w14:textId="42D91722" w:rsidR="008B0EF5" w:rsidRDefault="00123B18" w:rsidP="00D06FB7">
            <w:pPr>
              <w:jc w:val="right"/>
            </w:pPr>
            <w:sdt>
              <w:sdtPr>
                <w:rPr>
                  <w:color w:val="2E74B5" w:themeColor="accent1" w:themeShade="BF"/>
                  <w:sz w:val="24"/>
                  <w:szCs w:val="24"/>
                </w:rPr>
                <w:id w:val="1657335012"/>
                <w:placeholder>
                  <w:docPart w:val="A107F1CD56DA47C4B7B74B835A4A38EE"/>
                </w:placeholder>
                <w:date w:fullDate="2017-05-01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42301">
                  <w:rPr>
                    <w:color w:val="2E74B5" w:themeColor="accent1" w:themeShade="BF"/>
                    <w:sz w:val="24"/>
                    <w:szCs w:val="24"/>
                  </w:rPr>
                  <w:t>May 1, 2017</w:t>
                </w:r>
              </w:sdtContent>
            </w:sdt>
          </w:p>
        </w:tc>
      </w:tr>
    </w:tbl>
    <w:p w14:paraId="0E608FD4" w14:textId="77777777" w:rsidR="008B0EF5" w:rsidRDefault="008B0EF5"/>
    <w:p w14:paraId="297A6E44" w14:textId="77777777" w:rsidR="008B0EF5" w:rsidRDefault="008B0EF5">
      <w:pPr>
        <w:sectPr w:rsidR="008B0EF5">
          <w:footerReference w:type="first" r:id="rId9"/>
          <w:pgSz w:w="12240" w:h="15840" w:code="1"/>
          <w:pgMar w:top="1440" w:right="1440" w:bottom="1440" w:left="1440" w:header="720" w:footer="720" w:gutter="0"/>
          <w:pgBorders w:display="firstPage">
            <w:top w:val="single" w:sz="36" w:space="1" w:color="2E74B5" w:themeColor="accent1" w:themeShade="BF"/>
            <w:left w:val="single" w:sz="36" w:space="4" w:color="2E74B5" w:themeColor="accent1" w:themeShade="BF"/>
            <w:bottom w:val="single" w:sz="36" w:space="1" w:color="2E74B5" w:themeColor="accent1" w:themeShade="BF"/>
            <w:right w:val="single" w:sz="36" w:space="4" w:color="2E74B5" w:themeColor="accent1" w:themeShade="BF"/>
          </w:pgBorders>
          <w:cols w:space="720"/>
          <w:vAlign w:val="center"/>
          <w:docGrid w:linePitch="360"/>
        </w:sectPr>
      </w:pPr>
    </w:p>
    <w:p w14:paraId="195D9E1E" w14:textId="77777777" w:rsidR="000A0017" w:rsidRDefault="000A0017">
      <w:pPr>
        <w:pStyle w:val="Heading1"/>
        <w:rPr>
          <w:rStyle w:val="Heading1Char"/>
        </w:rPr>
      </w:pPr>
    </w:p>
    <w:sdt>
      <w:sdtPr>
        <w:rPr>
          <w:sz w:val="28"/>
          <w:szCs w:val="28"/>
          <w:lang w:eastAsia="ja-JP"/>
        </w:rPr>
        <w:id w:val="17242500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43CB49D" w14:textId="650B011A" w:rsidR="00D87DA7" w:rsidRDefault="006643B3" w:rsidP="00D87DA7">
          <w:pPr>
            <w:pStyle w:val="TOCHeading"/>
          </w:pPr>
          <w:r>
            <w:t>Contents</w:t>
          </w:r>
        </w:p>
        <w:p w14:paraId="7236342F" w14:textId="77777777" w:rsidR="00D87DA7" w:rsidRPr="00D87DA7" w:rsidRDefault="00D87DA7" w:rsidP="00D87DA7">
          <w:pPr>
            <w:rPr>
              <w:lang w:eastAsia="en-US"/>
            </w:rPr>
          </w:pPr>
        </w:p>
        <w:p w14:paraId="0A9C63A1" w14:textId="013CC278" w:rsidR="008C2F82" w:rsidRDefault="006643B3">
          <w:pPr>
            <w:pStyle w:val="TOC1"/>
            <w:tabs>
              <w:tab w:val="right" w:leader="dot" w:pos="9350"/>
            </w:tabs>
            <w:rPr>
              <w:noProof/>
              <w:lang w:val="en-IE"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412583" w:history="1">
            <w:r w:rsidR="008C2F82" w:rsidRPr="003C36DE">
              <w:rPr>
                <w:rStyle w:val="Hyperlink"/>
                <w:noProof/>
              </w:rPr>
              <w:t>Statistical Analysis Conclusions</w:t>
            </w:r>
            <w:r w:rsidR="008C2F82">
              <w:rPr>
                <w:noProof/>
                <w:webHidden/>
              </w:rPr>
              <w:tab/>
            </w:r>
            <w:r w:rsidR="008C2F82">
              <w:rPr>
                <w:noProof/>
                <w:webHidden/>
              </w:rPr>
              <w:fldChar w:fldCharType="begin"/>
            </w:r>
            <w:r w:rsidR="008C2F82">
              <w:rPr>
                <w:noProof/>
                <w:webHidden/>
              </w:rPr>
              <w:instrText xml:space="preserve"> PAGEREF _Toc481412583 \h </w:instrText>
            </w:r>
            <w:r w:rsidR="008C2F82">
              <w:rPr>
                <w:noProof/>
                <w:webHidden/>
              </w:rPr>
            </w:r>
            <w:r w:rsidR="008C2F82">
              <w:rPr>
                <w:noProof/>
                <w:webHidden/>
              </w:rPr>
              <w:fldChar w:fldCharType="separate"/>
            </w:r>
            <w:r w:rsidR="008C2F82">
              <w:rPr>
                <w:noProof/>
                <w:webHidden/>
              </w:rPr>
              <w:t>2</w:t>
            </w:r>
            <w:r w:rsidR="008C2F82">
              <w:rPr>
                <w:noProof/>
                <w:webHidden/>
              </w:rPr>
              <w:fldChar w:fldCharType="end"/>
            </w:r>
          </w:hyperlink>
        </w:p>
        <w:p w14:paraId="2CA6D275" w14:textId="06C410C8" w:rsidR="008C2F82" w:rsidRDefault="00123B18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val="en-IE" w:eastAsia="en-IE"/>
            </w:rPr>
          </w:pPr>
          <w:hyperlink w:anchor="_Toc481412584" w:history="1">
            <w:r w:rsidR="008C2F82" w:rsidRPr="003C36DE">
              <w:rPr>
                <w:rStyle w:val="Hyperlink"/>
                <w:noProof/>
              </w:rPr>
              <w:t>1.</w:t>
            </w:r>
            <w:r w:rsidR="008C2F82">
              <w:rPr>
                <w:noProof/>
                <w:lang w:val="en-IE" w:eastAsia="en-IE"/>
              </w:rPr>
              <w:tab/>
            </w:r>
            <w:r w:rsidR="008C2F82" w:rsidRPr="003C36DE">
              <w:rPr>
                <w:rStyle w:val="Hyperlink"/>
                <w:noProof/>
              </w:rPr>
              <w:t>Active Days</w:t>
            </w:r>
            <w:r w:rsidR="008C2F82">
              <w:rPr>
                <w:noProof/>
                <w:webHidden/>
              </w:rPr>
              <w:tab/>
            </w:r>
            <w:r w:rsidR="008C2F82">
              <w:rPr>
                <w:noProof/>
                <w:webHidden/>
              </w:rPr>
              <w:fldChar w:fldCharType="begin"/>
            </w:r>
            <w:r w:rsidR="008C2F82">
              <w:rPr>
                <w:noProof/>
                <w:webHidden/>
              </w:rPr>
              <w:instrText xml:space="preserve"> PAGEREF _Toc481412584 \h </w:instrText>
            </w:r>
            <w:r w:rsidR="008C2F82">
              <w:rPr>
                <w:noProof/>
                <w:webHidden/>
              </w:rPr>
            </w:r>
            <w:r w:rsidR="008C2F82">
              <w:rPr>
                <w:noProof/>
                <w:webHidden/>
              </w:rPr>
              <w:fldChar w:fldCharType="separate"/>
            </w:r>
            <w:r w:rsidR="008C2F82">
              <w:rPr>
                <w:noProof/>
                <w:webHidden/>
              </w:rPr>
              <w:t>2</w:t>
            </w:r>
            <w:r w:rsidR="008C2F82">
              <w:rPr>
                <w:noProof/>
                <w:webHidden/>
              </w:rPr>
              <w:fldChar w:fldCharType="end"/>
            </w:r>
          </w:hyperlink>
        </w:p>
        <w:p w14:paraId="16E4AA79" w14:textId="7BB1231A" w:rsidR="008C2F82" w:rsidRDefault="00123B18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val="en-IE" w:eastAsia="en-IE"/>
            </w:rPr>
          </w:pPr>
          <w:hyperlink w:anchor="_Toc481412585" w:history="1">
            <w:r w:rsidR="008C2F82" w:rsidRPr="003C36DE">
              <w:rPr>
                <w:rStyle w:val="Hyperlink"/>
                <w:noProof/>
              </w:rPr>
              <w:t>2.</w:t>
            </w:r>
            <w:r w:rsidR="008C2F82">
              <w:rPr>
                <w:noProof/>
                <w:lang w:val="en-IE" w:eastAsia="en-IE"/>
              </w:rPr>
              <w:tab/>
            </w:r>
            <w:r w:rsidR="008C2F82" w:rsidRPr="003C36DE">
              <w:rPr>
                <w:rStyle w:val="Hyperlink"/>
                <w:noProof/>
              </w:rPr>
              <w:t>Active Hours</w:t>
            </w:r>
            <w:r w:rsidR="008C2F82">
              <w:rPr>
                <w:noProof/>
                <w:webHidden/>
              </w:rPr>
              <w:tab/>
            </w:r>
            <w:r w:rsidR="008C2F82">
              <w:rPr>
                <w:noProof/>
                <w:webHidden/>
              </w:rPr>
              <w:fldChar w:fldCharType="begin"/>
            </w:r>
            <w:r w:rsidR="008C2F82">
              <w:rPr>
                <w:noProof/>
                <w:webHidden/>
              </w:rPr>
              <w:instrText xml:space="preserve"> PAGEREF _Toc481412585 \h </w:instrText>
            </w:r>
            <w:r w:rsidR="008C2F82">
              <w:rPr>
                <w:noProof/>
                <w:webHidden/>
              </w:rPr>
            </w:r>
            <w:r w:rsidR="008C2F82">
              <w:rPr>
                <w:noProof/>
                <w:webHidden/>
              </w:rPr>
              <w:fldChar w:fldCharType="separate"/>
            </w:r>
            <w:r w:rsidR="008C2F82">
              <w:rPr>
                <w:noProof/>
                <w:webHidden/>
              </w:rPr>
              <w:t>3</w:t>
            </w:r>
            <w:r w:rsidR="008C2F82">
              <w:rPr>
                <w:noProof/>
                <w:webHidden/>
              </w:rPr>
              <w:fldChar w:fldCharType="end"/>
            </w:r>
          </w:hyperlink>
        </w:p>
        <w:p w14:paraId="5D6CA0DF" w14:textId="37F511B5" w:rsidR="008C2F82" w:rsidRDefault="00123B18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val="en-IE" w:eastAsia="en-IE"/>
            </w:rPr>
          </w:pPr>
          <w:hyperlink w:anchor="_Toc481412586" w:history="1">
            <w:r w:rsidR="008C2F82" w:rsidRPr="003C36DE">
              <w:rPr>
                <w:rStyle w:val="Hyperlink"/>
                <w:noProof/>
              </w:rPr>
              <w:t>3.</w:t>
            </w:r>
            <w:r w:rsidR="008C2F82">
              <w:rPr>
                <w:noProof/>
                <w:lang w:val="en-IE" w:eastAsia="en-IE"/>
              </w:rPr>
              <w:tab/>
            </w:r>
            <w:r w:rsidR="008C2F82" w:rsidRPr="003C36DE">
              <w:rPr>
                <w:rStyle w:val="Hyperlink"/>
                <w:noProof/>
              </w:rPr>
              <w:t>Commits by Author</w:t>
            </w:r>
            <w:r w:rsidR="008C2F82">
              <w:rPr>
                <w:noProof/>
                <w:webHidden/>
              </w:rPr>
              <w:tab/>
            </w:r>
            <w:r w:rsidR="008C2F82">
              <w:rPr>
                <w:noProof/>
                <w:webHidden/>
              </w:rPr>
              <w:fldChar w:fldCharType="begin"/>
            </w:r>
            <w:r w:rsidR="008C2F82">
              <w:rPr>
                <w:noProof/>
                <w:webHidden/>
              </w:rPr>
              <w:instrText xml:space="preserve"> PAGEREF _Toc481412586 \h </w:instrText>
            </w:r>
            <w:r w:rsidR="008C2F82">
              <w:rPr>
                <w:noProof/>
                <w:webHidden/>
              </w:rPr>
            </w:r>
            <w:r w:rsidR="008C2F82">
              <w:rPr>
                <w:noProof/>
                <w:webHidden/>
              </w:rPr>
              <w:fldChar w:fldCharType="separate"/>
            </w:r>
            <w:r w:rsidR="008C2F82">
              <w:rPr>
                <w:noProof/>
                <w:webHidden/>
              </w:rPr>
              <w:t>4</w:t>
            </w:r>
            <w:r w:rsidR="008C2F82">
              <w:rPr>
                <w:noProof/>
                <w:webHidden/>
              </w:rPr>
              <w:fldChar w:fldCharType="end"/>
            </w:r>
          </w:hyperlink>
        </w:p>
        <w:p w14:paraId="2B647EB4" w14:textId="518E9FE7" w:rsidR="008C2F82" w:rsidRDefault="00123B18">
          <w:pPr>
            <w:pStyle w:val="TOC2"/>
            <w:tabs>
              <w:tab w:val="left" w:pos="660"/>
              <w:tab w:val="right" w:leader="dot" w:pos="9350"/>
            </w:tabs>
            <w:rPr>
              <w:noProof/>
              <w:lang w:val="en-IE" w:eastAsia="en-IE"/>
            </w:rPr>
          </w:pPr>
          <w:hyperlink w:anchor="_Toc481412587" w:history="1">
            <w:r w:rsidR="008C2F82" w:rsidRPr="003C36DE">
              <w:rPr>
                <w:rStyle w:val="Hyperlink"/>
                <w:noProof/>
              </w:rPr>
              <w:t>4.</w:t>
            </w:r>
            <w:r w:rsidR="008C2F82">
              <w:rPr>
                <w:noProof/>
                <w:lang w:val="en-IE" w:eastAsia="en-IE"/>
              </w:rPr>
              <w:tab/>
            </w:r>
            <w:r w:rsidR="008C2F82" w:rsidRPr="003C36DE">
              <w:rPr>
                <w:rStyle w:val="Hyperlink"/>
                <w:noProof/>
              </w:rPr>
              <w:t>Changes by Author</w:t>
            </w:r>
            <w:r w:rsidR="008C2F82">
              <w:rPr>
                <w:noProof/>
                <w:webHidden/>
              </w:rPr>
              <w:tab/>
            </w:r>
            <w:r w:rsidR="008C2F82">
              <w:rPr>
                <w:noProof/>
                <w:webHidden/>
              </w:rPr>
              <w:fldChar w:fldCharType="begin"/>
            </w:r>
            <w:r w:rsidR="008C2F82">
              <w:rPr>
                <w:noProof/>
                <w:webHidden/>
              </w:rPr>
              <w:instrText xml:space="preserve"> PAGEREF _Toc481412587 \h </w:instrText>
            </w:r>
            <w:r w:rsidR="008C2F82">
              <w:rPr>
                <w:noProof/>
                <w:webHidden/>
              </w:rPr>
            </w:r>
            <w:r w:rsidR="008C2F82">
              <w:rPr>
                <w:noProof/>
                <w:webHidden/>
              </w:rPr>
              <w:fldChar w:fldCharType="separate"/>
            </w:r>
            <w:r w:rsidR="008C2F82">
              <w:rPr>
                <w:noProof/>
                <w:webHidden/>
              </w:rPr>
              <w:t>5</w:t>
            </w:r>
            <w:r w:rsidR="008C2F82">
              <w:rPr>
                <w:noProof/>
                <w:webHidden/>
              </w:rPr>
              <w:fldChar w:fldCharType="end"/>
            </w:r>
          </w:hyperlink>
        </w:p>
        <w:p w14:paraId="1210BCB6" w14:textId="28381578" w:rsidR="006643B3" w:rsidRDefault="006643B3">
          <w:r>
            <w:rPr>
              <w:b/>
              <w:bCs/>
              <w:noProof/>
            </w:rPr>
            <w:fldChar w:fldCharType="end"/>
          </w:r>
        </w:p>
      </w:sdtContent>
    </w:sdt>
    <w:p w14:paraId="259073F4" w14:textId="55AE436D" w:rsidR="000A0017" w:rsidRDefault="000A0017">
      <w:pPr>
        <w:pStyle w:val="Heading1"/>
        <w:rPr>
          <w:rStyle w:val="Heading1Char"/>
        </w:rPr>
      </w:pPr>
    </w:p>
    <w:p w14:paraId="16D4D513" w14:textId="77777777" w:rsidR="00E8667C" w:rsidRDefault="00E8667C">
      <w:pPr>
        <w:spacing w:line="276" w:lineRule="auto"/>
        <w:ind w:left="0"/>
        <w:rPr>
          <w:rStyle w:val="Heading1Char"/>
        </w:rPr>
      </w:pPr>
      <w:r>
        <w:rPr>
          <w:rStyle w:val="Heading1Char"/>
        </w:rPr>
        <w:br w:type="page"/>
      </w:r>
    </w:p>
    <w:p w14:paraId="791CE25E" w14:textId="15649723" w:rsidR="007B0B8C" w:rsidRPr="00EB6D0E" w:rsidRDefault="007E0B82" w:rsidP="007B0B8C">
      <w:pPr>
        <w:pStyle w:val="Heading1"/>
        <w:rPr>
          <w:rStyle w:val="Heading1Char"/>
          <w:sz w:val="32"/>
          <w:szCs w:val="32"/>
        </w:rPr>
      </w:pPr>
      <w:bookmarkStart w:id="0" w:name="_Toc481412583"/>
      <w:r w:rsidRPr="00EB6D0E">
        <w:rPr>
          <w:rStyle w:val="Heading1Char"/>
          <w:sz w:val="32"/>
          <w:szCs w:val="32"/>
        </w:rPr>
        <w:lastRenderedPageBreak/>
        <w:t>Statistical Analysis Conclusions</w:t>
      </w:r>
      <w:bookmarkEnd w:id="0"/>
    </w:p>
    <w:p w14:paraId="05CED404" w14:textId="21A1546E" w:rsidR="00E61A63" w:rsidRDefault="00E61A63" w:rsidP="00E61A63">
      <w:pPr>
        <w:pStyle w:val="Heading2"/>
        <w:numPr>
          <w:ilvl w:val="0"/>
          <w:numId w:val="15"/>
        </w:numPr>
      </w:pPr>
      <w:bookmarkStart w:id="1" w:name="_Toc481412584"/>
      <w:r>
        <w:t>Active Days</w:t>
      </w:r>
      <w:bookmarkEnd w:id="1"/>
    </w:p>
    <w:p w14:paraId="7A6E6E41" w14:textId="5A9B22CC" w:rsidR="00D108C4" w:rsidRDefault="00D108C4" w:rsidP="00E00C8B">
      <w:pPr>
        <w:ind w:left="0"/>
      </w:pPr>
      <w:r>
        <w:t xml:space="preserve">From </w:t>
      </w:r>
      <w:r w:rsidR="00432D19">
        <w:t>analyzing</w:t>
      </w:r>
      <w:r>
        <w:t xml:space="preserve"> at the number of commits by day, I can see that;</w:t>
      </w:r>
    </w:p>
    <w:p w14:paraId="7A5A4632" w14:textId="4399A01F" w:rsidR="0063400B" w:rsidRDefault="0063400B" w:rsidP="0063400B">
      <w:pPr>
        <w:pStyle w:val="ListParagraph"/>
        <w:numPr>
          <w:ilvl w:val="0"/>
          <w:numId w:val="16"/>
        </w:numPr>
      </w:pPr>
      <w:r>
        <w:t>There are no commits on either Saturdays or Sundays, so these must be the days off for this development team</w:t>
      </w:r>
      <w:r w:rsidR="00614629">
        <w:t>.</w:t>
      </w:r>
    </w:p>
    <w:p w14:paraId="39595A62" w14:textId="51D42E79" w:rsidR="0063400B" w:rsidRDefault="0063400B" w:rsidP="0063400B">
      <w:pPr>
        <w:pStyle w:val="ListParagraph"/>
        <w:numPr>
          <w:ilvl w:val="0"/>
          <w:numId w:val="16"/>
        </w:numPr>
      </w:pPr>
      <w:r>
        <w:t xml:space="preserve">The fact that there are no commits on Saturdays or Sundays is good as it indicates that </w:t>
      </w:r>
      <w:r w:rsidR="00614629">
        <w:t xml:space="preserve">the </w:t>
      </w:r>
      <w:r>
        <w:t>developers are not working on their days off</w:t>
      </w:r>
      <w:r w:rsidR="0076719B">
        <w:t xml:space="preserve"> (if they were, it </w:t>
      </w:r>
      <w:r w:rsidR="005D1BBA">
        <w:t>might</w:t>
      </w:r>
      <w:r w:rsidR="0076719B">
        <w:t xml:space="preserve"> indicate a problem)</w:t>
      </w:r>
      <w:r w:rsidR="00614629">
        <w:t>.</w:t>
      </w:r>
    </w:p>
    <w:p w14:paraId="7F36D51B" w14:textId="3FF6502B" w:rsidR="0063400B" w:rsidRDefault="00950386" w:rsidP="0063400B">
      <w:pPr>
        <w:pStyle w:val="ListParagraph"/>
        <w:numPr>
          <w:ilvl w:val="0"/>
          <w:numId w:val="16"/>
        </w:numPr>
      </w:pPr>
      <w:r>
        <w:t xml:space="preserve">Thursday </w:t>
      </w:r>
      <w:r w:rsidR="0063400B">
        <w:t>appear</w:t>
      </w:r>
      <w:r>
        <w:t>s</w:t>
      </w:r>
      <w:r w:rsidR="0063400B">
        <w:t xml:space="preserve"> to be the </w:t>
      </w:r>
      <w:r w:rsidR="00D96999">
        <w:t>busiest day for the</w:t>
      </w:r>
      <w:r w:rsidR="00A0364F">
        <w:t xml:space="preserve"> </w:t>
      </w:r>
      <w:r w:rsidR="00BE2F2E">
        <w:t xml:space="preserve">development </w:t>
      </w:r>
      <w:r w:rsidR="00A0364F">
        <w:t>team, while Monday appears to be</w:t>
      </w:r>
      <w:r>
        <w:t xml:space="preserve"> the quietest day</w:t>
      </w:r>
      <w:r w:rsidR="00614629">
        <w:t>.</w:t>
      </w:r>
    </w:p>
    <w:p w14:paraId="41842DF7" w14:textId="7267011C" w:rsidR="005B04D5" w:rsidRDefault="005B04D5" w:rsidP="003E2D1C">
      <w:pPr>
        <w:ind w:left="360"/>
      </w:pPr>
      <w:r>
        <w:rPr>
          <w:noProof/>
          <w:lang w:val="en-IE" w:eastAsia="en-IE"/>
        </w:rPr>
        <w:drawing>
          <wp:inline distT="0" distB="0" distL="0" distR="0" wp14:anchorId="137B070C" wp14:editId="46C02A97">
            <wp:extent cx="3888000" cy="3888000"/>
            <wp:effectExtent l="95250" t="114300" r="93980" b="1130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hart_active_day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8000" cy="38880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31C8B6" w14:textId="5C8B0C35" w:rsidR="002F0855" w:rsidRPr="00F212B0" w:rsidRDefault="002F0855" w:rsidP="002F0855">
      <w:pPr>
        <w:ind w:left="0" w:firstLine="360"/>
        <w:rPr>
          <w:sz w:val="18"/>
          <w:szCs w:val="18"/>
        </w:rPr>
      </w:pPr>
      <w:r>
        <w:rPr>
          <w:sz w:val="18"/>
          <w:szCs w:val="18"/>
        </w:rPr>
        <w:t>Fig 1</w:t>
      </w:r>
      <w:r w:rsidRPr="007105F0">
        <w:rPr>
          <w:sz w:val="18"/>
          <w:szCs w:val="18"/>
        </w:rPr>
        <w:t xml:space="preserve">: </w:t>
      </w:r>
      <w:r>
        <w:rPr>
          <w:sz w:val="18"/>
          <w:szCs w:val="18"/>
        </w:rPr>
        <w:t>Bar chart of Active Days</w:t>
      </w:r>
    </w:p>
    <w:p w14:paraId="76B11CF1" w14:textId="7DB836A5" w:rsidR="00833CCB" w:rsidRDefault="00833CCB" w:rsidP="00833CCB">
      <w:pPr>
        <w:pStyle w:val="Heading2"/>
        <w:numPr>
          <w:ilvl w:val="0"/>
          <w:numId w:val="15"/>
        </w:numPr>
      </w:pPr>
      <w:bookmarkStart w:id="2" w:name="_Toc481412585"/>
      <w:r>
        <w:lastRenderedPageBreak/>
        <w:t>Active Hours</w:t>
      </w:r>
      <w:bookmarkEnd w:id="2"/>
    </w:p>
    <w:p w14:paraId="03B039F2" w14:textId="11BADD3F" w:rsidR="00833CCB" w:rsidRDefault="00833CCB" w:rsidP="00833CCB">
      <w:pPr>
        <w:ind w:left="0"/>
      </w:pPr>
      <w:r>
        <w:t xml:space="preserve">From </w:t>
      </w:r>
      <w:r w:rsidR="00432D19">
        <w:t>analyzing</w:t>
      </w:r>
      <w:r>
        <w:t xml:space="preserve"> the number of commits by </w:t>
      </w:r>
      <w:r w:rsidR="008A0647">
        <w:t>hour</w:t>
      </w:r>
      <w:r>
        <w:t>, I can see that;</w:t>
      </w:r>
    </w:p>
    <w:p w14:paraId="1AABBE13" w14:textId="3CC74DD4" w:rsidR="00833CCB" w:rsidRDefault="00F32008" w:rsidP="00F32008">
      <w:pPr>
        <w:pStyle w:val="ListParagraph"/>
        <w:numPr>
          <w:ilvl w:val="0"/>
          <w:numId w:val="17"/>
        </w:numPr>
      </w:pPr>
      <w:r>
        <w:t xml:space="preserve">Most </w:t>
      </w:r>
      <w:r w:rsidR="00DF1587">
        <w:t xml:space="preserve">code </w:t>
      </w:r>
      <w:r w:rsidR="00366394">
        <w:t>commits</w:t>
      </w:r>
      <w:r>
        <w:t xml:space="preserve"> occur between the hours of 8am and 5pm, with a little extra work taking place slightly earlier or later than that. </w:t>
      </w:r>
      <w:r w:rsidR="00A9099C">
        <w:t>This</w:t>
      </w:r>
      <w:r w:rsidR="004226B9">
        <w:t xml:space="preserve"> </w:t>
      </w:r>
      <w:r w:rsidR="00A9099C">
        <w:t xml:space="preserve">tells me that the team is </w:t>
      </w:r>
      <w:r>
        <w:t xml:space="preserve">putting in </w:t>
      </w:r>
      <w:r w:rsidR="00C23565">
        <w:t xml:space="preserve">a </w:t>
      </w:r>
      <w:r>
        <w:t xml:space="preserve">normal working week </w:t>
      </w:r>
      <w:r w:rsidR="00A9099C">
        <w:t xml:space="preserve">and </w:t>
      </w:r>
      <w:r w:rsidR="00D509E1">
        <w:t xml:space="preserve">that developers are </w:t>
      </w:r>
      <w:r w:rsidR="00A9099C">
        <w:t xml:space="preserve">not </w:t>
      </w:r>
      <w:r w:rsidR="004A0151">
        <w:t xml:space="preserve">having to do much </w:t>
      </w:r>
      <w:r w:rsidR="00A9099C">
        <w:t>overtime</w:t>
      </w:r>
      <w:r w:rsidR="004A0151">
        <w:t xml:space="preserve"> to accomplish their </w:t>
      </w:r>
      <w:r w:rsidR="002F2DC2">
        <w:t xml:space="preserve">daily </w:t>
      </w:r>
      <w:r w:rsidR="004A0151">
        <w:t>tasks</w:t>
      </w:r>
      <w:r w:rsidR="00A9099C">
        <w:t>.</w:t>
      </w:r>
    </w:p>
    <w:p w14:paraId="406A5996" w14:textId="6E6B1C3E" w:rsidR="00833CCB" w:rsidRDefault="00213D52" w:rsidP="00F32008">
      <w:pPr>
        <w:pStyle w:val="ListParagraph"/>
        <w:numPr>
          <w:ilvl w:val="0"/>
          <w:numId w:val="17"/>
        </w:numPr>
      </w:pPr>
      <w:r>
        <w:t>By far the m</w:t>
      </w:r>
      <w:r w:rsidR="00F00A38">
        <w:t xml:space="preserve">ost code </w:t>
      </w:r>
      <w:r w:rsidR="00366394">
        <w:t>commits</w:t>
      </w:r>
      <w:r w:rsidR="00F00A38">
        <w:t xml:space="preserve"> take place between 2pm and 3pm.</w:t>
      </w:r>
      <w:r w:rsidR="00D4186F">
        <w:t xml:space="preserve"> This m</w:t>
      </w:r>
      <w:r w:rsidR="00097EA0">
        <w:t>ight</w:t>
      </w:r>
      <w:r w:rsidR="001F29A8">
        <w:t xml:space="preserve"> indicate a </w:t>
      </w:r>
      <w:r>
        <w:t xml:space="preserve">policy within the team of committing code to the central repository at </w:t>
      </w:r>
      <w:r w:rsidR="00EC1AF1">
        <w:t>2pm</w:t>
      </w:r>
      <w:r w:rsidR="00DF66C5">
        <w:t xml:space="preserve"> </w:t>
      </w:r>
      <w:r w:rsidR="004226B9">
        <w:t>every</w:t>
      </w:r>
      <w:r>
        <w:t xml:space="preserve"> day.</w:t>
      </w:r>
    </w:p>
    <w:p w14:paraId="4AFBA968" w14:textId="77777777" w:rsidR="00833CCB" w:rsidRDefault="00833CCB" w:rsidP="003E2D1C">
      <w:pPr>
        <w:ind w:left="360"/>
      </w:pPr>
      <w:r>
        <w:rPr>
          <w:noProof/>
          <w:lang w:val="en-IE" w:eastAsia="en-IE"/>
        </w:rPr>
        <w:drawing>
          <wp:inline distT="0" distB="0" distL="0" distR="0" wp14:anchorId="6F21AB80" wp14:editId="49CD57B9">
            <wp:extent cx="4345200" cy="4345200"/>
            <wp:effectExtent l="95250" t="114300" r="93980" b="1130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hart_active_day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5200" cy="43452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63EE89" w14:textId="5CCECDF8" w:rsidR="007C2DD6" w:rsidRPr="00662D41" w:rsidRDefault="00D8507C" w:rsidP="00662D41">
      <w:pPr>
        <w:ind w:left="0" w:firstLine="360"/>
        <w:rPr>
          <w:sz w:val="18"/>
          <w:szCs w:val="18"/>
        </w:rPr>
      </w:pPr>
      <w:r>
        <w:rPr>
          <w:sz w:val="18"/>
          <w:szCs w:val="18"/>
        </w:rPr>
        <w:t>Fig 2</w:t>
      </w:r>
      <w:r w:rsidR="00833CCB" w:rsidRPr="007105F0">
        <w:rPr>
          <w:sz w:val="18"/>
          <w:szCs w:val="18"/>
        </w:rPr>
        <w:t xml:space="preserve">: </w:t>
      </w:r>
      <w:r w:rsidR="00833CCB">
        <w:rPr>
          <w:sz w:val="18"/>
          <w:szCs w:val="18"/>
        </w:rPr>
        <w:t>Bar chart of Activ</w:t>
      </w:r>
      <w:r>
        <w:rPr>
          <w:sz w:val="18"/>
          <w:szCs w:val="18"/>
        </w:rPr>
        <w:t>e Hours</w:t>
      </w:r>
      <w:bookmarkStart w:id="3" w:name="Part2"/>
      <w:bookmarkEnd w:id="3"/>
    </w:p>
    <w:p w14:paraId="1F057B45" w14:textId="619CF0D7" w:rsidR="00071D71" w:rsidRDefault="00071D71" w:rsidP="007C2DD6">
      <w:pPr>
        <w:pStyle w:val="Heading2"/>
        <w:numPr>
          <w:ilvl w:val="0"/>
          <w:numId w:val="15"/>
        </w:numPr>
      </w:pPr>
      <w:bookmarkStart w:id="4" w:name="_Toc481412586"/>
      <w:r>
        <w:lastRenderedPageBreak/>
        <w:t>Commits by Author</w:t>
      </w:r>
      <w:bookmarkEnd w:id="4"/>
    </w:p>
    <w:p w14:paraId="51C8790F" w14:textId="70B06715" w:rsidR="00071D71" w:rsidRDefault="00071D71" w:rsidP="00071D71">
      <w:pPr>
        <w:ind w:left="0"/>
      </w:pPr>
      <w:r>
        <w:t xml:space="preserve">From analyzing at the </w:t>
      </w:r>
      <w:r w:rsidR="0049243C">
        <w:t xml:space="preserve">total </w:t>
      </w:r>
      <w:r>
        <w:t>number of commits by author, I can see that;</w:t>
      </w:r>
    </w:p>
    <w:p w14:paraId="7C93C126" w14:textId="5BF9A458" w:rsidR="00071D71" w:rsidRDefault="00071D71" w:rsidP="00071D71">
      <w:pPr>
        <w:pStyle w:val="ListParagraph"/>
        <w:numPr>
          <w:ilvl w:val="0"/>
          <w:numId w:val="18"/>
        </w:numPr>
      </w:pPr>
      <w:r>
        <w:t>Thomas and Jimmy would appear to be the most productive developers within the team since they have committed the most changes to the codebase.</w:t>
      </w:r>
    </w:p>
    <w:p w14:paraId="1322A0A8" w14:textId="3E0A4775" w:rsidR="00F54647" w:rsidRDefault="00CD14F8" w:rsidP="00071D71">
      <w:pPr>
        <w:pStyle w:val="ListParagraph"/>
        <w:numPr>
          <w:ilvl w:val="0"/>
          <w:numId w:val="18"/>
        </w:numPr>
      </w:pPr>
      <w:r>
        <w:t>These two developers appear to be carrying the team</w:t>
      </w:r>
      <w:r w:rsidR="007F2406">
        <w:t xml:space="preserve">, since </w:t>
      </w:r>
      <w:r w:rsidR="00905974">
        <w:t>they have performed considerably</w:t>
      </w:r>
      <w:r w:rsidR="00CE21B7">
        <w:t xml:space="preserve"> more commits than any of </w:t>
      </w:r>
      <w:r w:rsidR="003E787B">
        <w:t xml:space="preserve">the other developers. In fact, </w:t>
      </w:r>
      <w:r w:rsidR="0049243C">
        <w:t xml:space="preserve">all </w:t>
      </w:r>
      <w:r w:rsidR="003E787B">
        <w:t xml:space="preserve">of </w:t>
      </w:r>
      <w:r w:rsidR="007F2406">
        <w:t xml:space="preserve">the other </w:t>
      </w:r>
      <w:r w:rsidR="0049243C">
        <w:t xml:space="preserve">developers except for Vincent have less than 10 </w:t>
      </w:r>
      <w:r w:rsidR="00213D19">
        <w:t xml:space="preserve">total </w:t>
      </w:r>
      <w:r w:rsidR="0049243C">
        <w:t xml:space="preserve">commits each. One </w:t>
      </w:r>
      <w:r w:rsidR="00162C8D">
        <w:t xml:space="preserve">possible </w:t>
      </w:r>
      <w:r w:rsidR="0049243C">
        <w:t xml:space="preserve">explanation </w:t>
      </w:r>
      <w:r w:rsidR="00146063">
        <w:t xml:space="preserve">for this </w:t>
      </w:r>
      <w:r w:rsidR="0049243C">
        <w:t>may be that some of the</w:t>
      </w:r>
      <w:r w:rsidR="00EB29FE">
        <w:t xml:space="preserve"> developers are new to the team and are not yet fully up to speed.</w:t>
      </w:r>
      <w:r w:rsidR="00146063">
        <w:t xml:space="preserve"> </w:t>
      </w:r>
      <w:r w:rsidR="00162C8D">
        <w:t xml:space="preserve">Otherwise, it </w:t>
      </w:r>
      <w:r w:rsidR="00003576">
        <w:t>could</w:t>
      </w:r>
      <w:r w:rsidR="00162C8D">
        <w:t xml:space="preserve"> indicate that the workload within the team is unfairly </w:t>
      </w:r>
      <w:r w:rsidR="00C33132">
        <w:t>divided</w:t>
      </w:r>
      <w:r w:rsidR="00162C8D">
        <w:t>.</w:t>
      </w:r>
    </w:p>
    <w:p w14:paraId="74D45237" w14:textId="77777777" w:rsidR="00071D71" w:rsidRDefault="00071D71" w:rsidP="00071D71">
      <w:pPr>
        <w:ind w:left="360"/>
      </w:pPr>
      <w:r>
        <w:rPr>
          <w:noProof/>
          <w:lang w:val="en-IE" w:eastAsia="en-IE"/>
        </w:rPr>
        <w:drawing>
          <wp:inline distT="0" distB="0" distL="0" distR="0" wp14:anchorId="3DF0D647" wp14:editId="167C3362">
            <wp:extent cx="3888000" cy="3888000"/>
            <wp:effectExtent l="95250" t="114300" r="93980" b="1130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hart_active_day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8000" cy="38880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9C1E13" w14:textId="1C3EAAFD" w:rsidR="007648D5" w:rsidRPr="00D87C31" w:rsidRDefault="008F1302" w:rsidP="00D87C31">
      <w:pPr>
        <w:ind w:left="0" w:firstLine="360"/>
        <w:rPr>
          <w:sz w:val="18"/>
          <w:szCs w:val="18"/>
        </w:rPr>
      </w:pPr>
      <w:r>
        <w:rPr>
          <w:sz w:val="18"/>
          <w:szCs w:val="18"/>
        </w:rPr>
        <w:t>Fig 3</w:t>
      </w:r>
      <w:r w:rsidR="00071D71" w:rsidRPr="007105F0">
        <w:rPr>
          <w:sz w:val="18"/>
          <w:szCs w:val="18"/>
        </w:rPr>
        <w:t xml:space="preserve">: </w:t>
      </w:r>
      <w:r w:rsidR="00071D71">
        <w:rPr>
          <w:sz w:val="18"/>
          <w:szCs w:val="18"/>
        </w:rPr>
        <w:t>Bar chart of Commits by Author</w:t>
      </w:r>
    </w:p>
    <w:p w14:paraId="13972F06" w14:textId="12C39E49" w:rsidR="007C2DD6" w:rsidRDefault="007C2DD6" w:rsidP="007C2DD6">
      <w:pPr>
        <w:pStyle w:val="Heading2"/>
        <w:numPr>
          <w:ilvl w:val="0"/>
          <w:numId w:val="15"/>
        </w:numPr>
      </w:pPr>
      <w:bookmarkStart w:id="5" w:name="_Toc481412587"/>
      <w:r>
        <w:lastRenderedPageBreak/>
        <w:t>Changes by Author</w:t>
      </w:r>
      <w:bookmarkEnd w:id="5"/>
    </w:p>
    <w:p w14:paraId="50368557" w14:textId="5D5CB2D8" w:rsidR="00682388" w:rsidRDefault="00682388" w:rsidP="00682388">
      <w:pPr>
        <w:ind w:left="0"/>
      </w:pPr>
      <w:r>
        <w:t xml:space="preserve">From analyzing at the number of </w:t>
      </w:r>
      <w:r w:rsidR="00C12B26">
        <w:t>changes</w:t>
      </w:r>
      <w:r>
        <w:t xml:space="preserve"> by </w:t>
      </w:r>
      <w:r w:rsidR="00C12B26">
        <w:t>author</w:t>
      </w:r>
      <w:r>
        <w:t>, I can see that;</w:t>
      </w:r>
    </w:p>
    <w:p w14:paraId="7AE31C9D" w14:textId="6B088C8E" w:rsidR="000C4296" w:rsidRDefault="004D604A" w:rsidP="00FC603C">
      <w:pPr>
        <w:pStyle w:val="ListParagraph"/>
        <w:numPr>
          <w:ilvl w:val="0"/>
          <w:numId w:val="20"/>
        </w:numPr>
      </w:pPr>
      <w:r>
        <w:t xml:space="preserve">Thomas has performed the </w:t>
      </w:r>
      <w:r w:rsidR="005E4EC0">
        <w:t>most</w:t>
      </w:r>
      <w:r>
        <w:t xml:space="preserve"> </w:t>
      </w:r>
      <w:r w:rsidR="005E4EC0">
        <w:t>m</w:t>
      </w:r>
      <w:r>
        <w:t xml:space="preserve">odifications </w:t>
      </w:r>
      <w:r w:rsidR="00280727">
        <w:t xml:space="preserve">and </w:t>
      </w:r>
      <w:r>
        <w:t>the most deletions</w:t>
      </w:r>
      <w:r w:rsidR="005E4EC0">
        <w:t>. W</w:t>
      </w:r>
      <w:r>
        <w:t>hereas</w:t>
      </w:r>
      <w:r w:rsidR="005E4EC0">
        <w:t>,</w:t>
      </w:r>
      <w:r>
        <w:t xml:space="preserve"> Jimmy has performed the </w:t>
      </w:r>
      <w:r w:rsidR="00280727">
        <w:t>most</w:t>
      </w:r>
      <w:r>
        <w:t xml:space="preserve"> additions</w:t>
      </w:r>
      <w:r w:rsidR="005E4EC0">
        <w:t>.</w:t>
      </w:r>
    </w:p>
    <w:p w14:paraId="483CE8F5" w14:textId="6CB1CAC7" w:rsidR="00220CD6" w:rsidRDefault="00386993" w:rsidP="00FC603C">
      <w:pPr>
        <w:pStyle w:val="ListParagraph"/>
        <w:numPr>
          <w:ilvl w:val="0"/>
          <w:numId w:val="20"/>
        </w:numPr>
      </w:pPr>
      <w:r>
        <w:t>Vincent has al</w:t>
      </w:r>
      <w:r w:rsidR="00A14403">
        <w:t xml:space="preserve">so performed quite a </w:t>
      </w:r>
      <w:r w:rsidR="00EE0C22">
        <w:t>lot of additions and is second to Jimmy in thi</w:t>
      </w:r>
      <w:r w:rsidR="00AE6501">
        <w:t>s respect.</w:t>
      </w:r>
    </w:p>
    <w:p w14:paraId="7BBD3697" w14:textId="382DF3C9" w:rsidR="00185F8F" w:rsidRDefault="00014337" w:rsidP="00FC603C">
      <w:pPr>
        <w:pStyle w:val="ListParagraph"/>
        <w:numPr>
          <w:ilvl w:val="0"/>
          <w:numId w:val="20"/>
        </w:numPr>
      </w:pPr>
      <w:r>
        <w:t xml:space="preserve">It may take longer to add code </w:t>
      </w:r>
      <w:r w:rsidR="00185F8F">
        <w:t>than to delete or modify it</w:t>
      </w:r>
      <w:r>
        <w:t xml:space="preserve">, so Vincent </w:t>
      </w:r>
      <w:r w:rsidR="003F228E">
        <w:t>&amp; Jimmy are not</w:t>
      </w:r>
      <w:r>
        <w:t xml:space="preserve"> necessarily less productive than Thomas.</w:t>
      </w:r>
      <w:r w:rsidR="00933A83">
        <w:t xml:space="preserve"> </w:t>
      </w:r>
      <w:r w:rsidR="0008455C">
        <w:t>T</w:t>
      </w:r>
      <w:r w:rsidR="00933A83">
        <w:t>hese t</w:t>
      </w:r>
      <w:r w:rsidR="007F2208">
        <w:t xml:space="preserve">hree developers do appear to be </w:t>
      </w:r>
      <w:r w:rsidR="00933A83">
        <w:t>more productive that the other developers within the team</w:t>
      </w:r>
      <w:r w:rsidR="0008455C">
        <w:t xml:space="preserve"> however</w:t>
      </w:r>
      <w:r w:rsidR="00933A83">
        <w:t>.</w:t>
      </w:r>
    </w:p>
    <w:p w14:paraId="51BEA0DD" w14:textId="77777777" w:rsidR="003E2D1C" w:rsidRDefault="003E2D1C" w:rsidP="003E2D1C">
      <w:pPr>
        <w:ind w:left="0"/>
      </w:pPr>
      <w:r>
        <w:rPr>
          <w:noProof/>
          <w:lang w:val="en-IE" w:eastAsia="en-IE"/>
        </w:rPr>
        <w:drawing>
          <wp:inline distT="0" distB="0" distL="0" distR="0" wp14:anchorId="1B7111FE" wp14:editId="13048E26">
            <wp:extent cx="4345200" cy="4345200"/>
            <wp:effectExtent l="95250" t="114300" r="93980" b="1130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chart_active_day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5200" cy="43452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3AE633" w14:textId="5743861D" w:rsidR="00630699" w:rsidRPr="00754995" w:rsidRDefault="008F1302" w:rsidP="00754995">
      <w:pPr>
        <w:ind w:left="0" w:firstLine="360"/>
        <w:rPr>
          <w:sz w:val="18"/>
          <w:szCs w:val="18"/>
        </w:rPr>
      </w:pPr>
      <w:r>
        <w:rPr>
          <w:sz w:val="18"/>
          <w:szCs w:val="18"/>
        </w:rPr>
        <w:t>Fig 4</w:t>
      </w:r>
      <w:bookmarkStart w:id="6" w:name="_GoBack"/>
      <w:bookmarkEnd w:id="6"/>
      <w:r w:rsidR="003E2D1C" w:rsidRPr="007105F0">
        <w:rPr>
          <w:sz w:val="18"/>
          <w:szCs w:val="18"/>
        </w:rPr>
        <w:t xml:space="preserve">: </w:t>
      </w:r>
      <w:r w:rsidR="003E2D1C">
        <w:rPr>
          <w:sz w:val="18"/>
          <w:szCs w:val="18"/>
        </w:rPr>
        <w:t xml:space="preserve">Stacked bar chart of </w:t>
      </w:r>
      <w:r w:rsidR="00CC1A59">
        <w:rPr>
          <w:sz w:val="18"/>
          <w:szCs w:val="18"/>
        </w:rPr>
        <w:t>Changes by Author</w:t>
      </w:r>
    </w:p>
    <w:sectPr w:rsidR="00630699" w:rsidRPr="00754995"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A7F387" w14:textId="77777777" w:rsidR="00123B18" w:rsidRDefault="00123B18">
      <w:pPr>
        <w:spacing w:after="0" w:line="240" w:lineRule="auto"/>
      </w:pPr>
      <w:r>
        <w:separator/>
      </w:r>
    </w:p>
  </w:endnote>
  <w:endnote w:type="continuationSeparator" w:id="0">
    <w:p w14:paraId="5AF9E413" w14:textId="77777777" w:rsidR="00123B18" w:rsidRDefault="00123B18">
      <w:pPr>
        <w:spacing w:after="0" w:line="240" w:lineRule="auto"/>
      </w:pPr>
      <w:r>
        <w:continuationSeparator/>
      </w:r>
    </w:p>
  </w:endnote>
  <w:endnote w:type="continuationNotice" w:id="1">
    <w:p w14:paraId="4E12BEB3" w14:textId="77777777" w:rsidR="00123B18" w:rsidRDefault="00123B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50BF38" w14:textId="77777777" w:rsidR="00AC648A" w:rsidRDefault="00123B18">
    <w:pPr>
      <w:pStyle w:val="Footer"/>
    </w:pPr>
    <w:sdt>
      <w:sdtPr>
        <w:id w:val="2139765491"/>
        <w:placeholder>
          <w:docPart w:val="F6740422A1914A45995513FB2D439CE2"/>
        </w:placeholder>
        <w:temporary/>
        <w:showingPlcHdr/>
        <w15:appearance w15:val="hidden"/>
      </w:sdtPr>
      <w:sdtEndPr/>
      <w:sdtContent>
        <w:r w:rsidR="00AC648A">
          <w:t>[Type here]</w:t>
        </w:r>
      </w:sdtContent>
    </w:sdt>
    <w:r w:rsidR="00AC648A">
      <w:ptab w:relativeTo="margin" w:alignment="center" w:leader="none"/>
    </w:r>
    <w:sdt>
      <w:sdtPr>
        <w:id w:val="-747110299"/>
        <w:placeholder>
          <w:docPart w:val="F6740422A1914A45995513FB2D439CE2"/>
        </w:placeholder>
        <w:temporary/>
        <w:showingPlcHdr/>
        <w15:appearance w15:val="hidden"/>
      </w:sdtPr>
      <w:sdtEndPr/>
      <w:sdtContent>
        <w:r w:rsidR="00AC648A">
          <w:t>[Type here]</w:t>
        </w:r>
      </w:sdtContent>
    </w:sdt>
    <w:r w:rsidR="00AC648A">
      <w:ptab w:relativeTo="margin" w:alignment="right" w:leader="none"/>
    </w:r>
    <w:sdt>
      <w:sdtPr>
        <w:id w:val="1832874115"/>
        <w:placeholder>
          <w:docPart w:val="F6740422A1914A45995513FB2D439CE2"/>
        </w:placeholder>
        <w:temporary/>
        <w:showingPlcHdr/>
        <w15:appearance w15:val="hidden"/>
      </w:sdtPr>
      <w:sdtEndPr/>
      <w:sdtContent>
        <w:r w:rsidR="00AC648A">
          <w:t>[Type here]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5387"/>
      <w:gridCol w:w="3973"/>
    </w:tblGrid>
    <w:tr w:rsidR="00AC648A" w14:paraId="45A27CCD" w14:textId="77777777" w:rsidTr="00BF1465">
      <w:tc>
        <w:tcPr>
          <w:tcW w:w="5387" w:type="dxa"/>
        </w:tcPr>
        <w:p w14:paraId="59B23CFB" w14:textId="745973D3" w:rsidR="00AC648A" w:rsidRDefault="00123B18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1AB595116D1147AF800A96F6490C6FC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AC648A">
                <w:rPr>
                  <w:lang w:val="en-IE"/>
                </w:rPr>
                <w:t>10349680 – Deirdre Flaherty</w:t>
              </w:r>
            </w:sdtContent>
          </w:sdt>
          <w:r w:rsidR="00AC648A">
            <w:t xml:space="preserve"> |</w:t>
          </w:r>
          <w:r w:rsidR="00AC648A"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eastAsiaTheme="minorEastAsia" w:hAnsiTheme="minorHAnsi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EAC21AD25BD9413CA1111F8CD753163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 w:rsidR="00986EB9"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</w:rPr>
                <w:t>CA04 Assignment Report</w:t>
              </w:r>
            </w:sdtContent>
          </w:sdt>
        </w:p>
      </w:tc>
      <w:tc>
        <w:tcPr>
          <w:tcW w:w="3973" w:type="dxa"/>
        </w:tcPr>
        <w:p w14:paraId="25DA6006" w14:textId="2D1013E3" w:rsidR="00AC648A" w:rsidRDefault="00AC648A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8F1302">
            <w:rPr>
              <w:noProof/>
            </w:rPr>
            <w:t>5</w:t>
          </w:r>
          <w:r>
            <w:fldChar w:fldCharType="end"/>
          </w:r>
          <w:r>
            <w:t xml:space="preserve"> of  </w:t>
          </w:r>
          <w:r w:rsidR="00123B18">
            <w:fldChar w:fldCharType="begin"/>
          </w:r>
          <w:r w:rsidR="00123B18">
            <w:instrText xml:space="preserve"> SECTIONPAGES  \* Arabic  \* MERGEFORMAT </w:instrText>
          </w:r>
          <w:r w:rsidR="00123B18">
            <w:fldChar w:fldCharType="separate"/>
          </w:r>
          <w:r w:rsidR="008F1302">
            <w:rPr>
              <w:noProof/>
            </w:rPr>
            <w:t>5</w:t>
          </w:r>
          <w:r w:rsidR="00123B18">
            <w:rPr>
              <w:noProof/>
            </w:rPr>
            <w:fldChar w:fldCharType="end"/>
          </w:r>
        </w:p>
      </w:tc>
    </w:tr>
  </w:tbl>
  <w:p w14:paraId="059AAE46" w14:textId="77777777" w:rsidR="00AC648A" w:rsidRDefault="00AC64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620466" w14:textId="7373A0AC" w:rsidR="00AC648A" w:rsidRDefault="00123B18">
    <w:pPr>
      <w:pStyle w:val="Footer"/>
    </w:pPr>
    <w:sdt>
      <w:sdtPr>
        <w:alias w:val="Title"/>
        <w:tag w:val=""/>
        <w:id w:val="1325624233"/>
        <w:placeholder>
          <w:docPart w:val="1AB595116D1147AF800A96F6490C6FC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C648A">
          <w:rPr>
            <w:lang w:val="en-IE"/>
          </w:rPr>
          <w:t>10349680 – Deirdre Flaherty</w:t>
        </w:r>
      </w:sdtContent>
    </w:sdt>
    <w:r w:rsidR="00AC648A"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1581332215"/>
        <w:placeholder>
          <w:docPart w:val="EAC21AD25BD9413CA1111F8CD753163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986EB9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CA04 Assignment Report</w:t>
        </w:r>
      </w:sdtContent>
    </w:sdt>
    <w:r w:rsidR="00AC648A">
      <w:ptab w:relativeTo="margin" w:alignment="right" w:leader="none"/>
    </w:r>
    <w:r w:rsidR="00AC648A">
      <w:t xml:space="preserve">Page </w:t>
    </w:r>
    <w:r w:rsidR="00AC648A">
      <w:fldChar w:fldCharType="begin"/>
    </w:r>
    <w:r w:rsidR="00AC648A">
      <w:instrText xml:space="preserve"> PAGE  \* Arabic  \* MERGEFORMAT </w:instrText>
    </w:r>
    <w:r w:rsidR="00AC648A">
      <w:fldChar w:fldCharType="separate"/>
    </w:r>
    <w:r w:rsidR="00AC648A">
      <w:rPr>
        <w:noProof/>
      </w:rPr>
      <w:t>2</w:t>
    </w:r>
    <w:r w:rsidR="00AC648A">
      <w:fldChar w:fldCharType="end"/>
    </w:r>
    <w:r w:rsidR="00AC648A">
      <w:t xml:space="preserve"> of </w:t>
    </w:r>
    <w:r>
      <w:fldChar w:fldCharType="begin"/>
    </w:r>
    <w:r>
      <w:instrText xml:space="preserve"> NUMPAGES  \* Arabic  \* MERGEFORMAT </w:instrText>
    </w:r>
    <w:r>
      <w:fldChar w:fldCharType="separate"/>
    </w:r>
    <w:r w:rsidR="00AC648A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FBF2BE" w14:textId="77777777" w:rsidR="00123B18" w:rsidRDefault="00123B18">
      <w:pPr>
        <w:spacing w:after="0" w:line="240" w:lineRule="auto"/>
      </w:pPr>
      <w:r>
        <w:separator/>
      </w:r>
    </w:p>
  </w:footnote>
  <w:footnote w:type="continuationSeparator" w:id="0">
    <w:p w14:paraId="66EE8F69" w14:textId="77777777" w:rsidR="00123B18" w:rsidRDefault="00123B18">
      <w:pPr>
        <w:spacing w:after="0" w:line="240" w:lineRule="auto"/>
      </w:pPr>
      <w:r>
        <w:continuationSeparator/>
      </w:r>
    </w:p>
  </w:footnote>
  <w:footnote w:type="continuationNotice" w:id="1">
    <w:p w14:paraId="57D87795" w14:textId="77777777" w:rsidR="00123B18" w:rsidRDefault="00123B1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86564"/>
    <w:multiLevelType w:val="hybridMultilevel"/>
    <w:tmpl w:val="0E7064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27435"/>
    <w:multiLevelType w:val="hybridMultilevel"/>
    <w:tmpl w:val="B4165BE6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5775C"/>
    <w:multiLevelType w:val="hybridMultilevel"/>
    <w:tmpl w:val="B4165BE6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B2CE0"/>
    <w:multiLevelType w:val="hybridMultilevel"/>
    <w:tmpl w:val="C3B0E2D4"/>
    <w:lvl w:ilvl="0" w:tplc="6B38A5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993AEB"/>
    <w:multiLevelType w:val="hybridMultilevel"/>
    <w:tmpl w:val="4142020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311D1"/>
    <w:multiLevelType w:val="hybridMultilevel"/>
    <w:tmpl w:val="6D6AFA56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9A60502"/>
    <w:multiLevelType w:val="hybridMultilevel"/>
    <w:tmpl w:val="B4165BE6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16457"/>
    <w:multiLevelType w:val="hybridMultilevel"/>
    <w:tmpl w:val="7200D0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E4FA6"/>
    <w:multiLevelType w:val="hybridMultilevel"/>
    <w:tmpl w:val="B4165BE6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87795"/>
    <w:multiLevelType w:val="hybridMultilevel"/>
    <w:tmpl w:val="8C9248C4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20210"/>
    <w:multiLevelType w:val="hybridMultilevel"/>
    <w:tmpl w:val="15A01252"/>
    <w:lvl w:ilvl="0" w:tplc="619C2E8C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A43B52"/>
    <w:multiLevelType w:val="hybridMultilevel"/>
    <w:tmpl w:val="AC3E7344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8F1BAA"/>
    <w:multiLevelType w:val="hybridMultilevel"/>
    <w:tmpl w:val="B4165BE6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F40FB9"/>
    <w:multiLevelType w:val="hybridMultilevel"/>
    <w:tmpl w:val="9DD685D2"/>
    <w:lvl w:ilvl="0" w:tplc="F634D610">
      <w:start w:val="1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D7387"/>
    <w:multiLevelType w:val="hybridMultilevel"/>
    <w:tmpl w:val="95427C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307CE6"/>
    <w:multiLevelType w:val="hybridMultilevel"/>
    <w:tmpl w:val="7472BFF4"/>
    <w:lvl w:ilvl="0" w:tplc="94F61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9C10E4"/>
    <w:multiLevelType w:val="hybridMultilevel"/>
    <w:tmpl w:val="66D42FF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930607"/>
    <w:multiLevelType w:val="hybridMultilevel"/>
    <w:tmpl w:val="EDC0A5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F0164"/>
    <w:multiLevelType w:val="hybridMultilevel"/>
    <w:tmpl w:val="EEB40516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525BC2"/>
    <w:multiLevelType w:val="hybridMultilevel"/>
    <w:tmpl w:val="E738E2CE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4"/>
  </w:num>
  <w:num w:numId="5">
    <w:abstractNumId w:val="19"/>
  </w:num>
  <w:num w:numId="6">
    <w:abstractNumId w:val="18"/>
  </w:num>
  <w:num w:numId="7">
    <w:abstractNumId w:val="11"/>
  </w:num>
  <w:num w:numId="8">
    <w:abstractNumId w:val="3"/>
  </w:num>
  <w:num w:numId="9">
    <w:abstractNumId w:val="5"/>
  </w:num>
  <w:num w:numId="10">
    <w:abstractNumId w:val="16"/>
  </w:num>
  <w:num w:numId="11">
    <w:abstractNumId w:val="7"/>
  </w:num>
  <w:num w:numId="12">
    <w:abstractNumId w:val="13"/>
  </w:num>
  <w:num w:numId="13">
    <w:abstractNumId w:val="0"/>
  </w:num>
  <w:num w:numId="14">
    <w:abstractNumId w:val="17"/>
  </w:num>
  <w:num w:numId="15">
    <w:abstractNumId w:val="15"/>
  </w:num>
  <w:num w:numId="16">
    <w:abstractNumId w:val="2"/>
  </w:num>
  <w:num w:numId="17">
    <w:abstractNumId w:val="6"/>
  </w:num>
  <w:num w:numId="18">
    <w:abstractNumId w:val="12"/>
  </w:num>
  <w:num w:numId="19">
    <w:abstractNumId w:val="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IE" w:vendorID="64" w:dllVersion="6" w:nlCheck="1" w:checkStyle="0"/>
  <w:activeWritingStyle w:appName="MSWord" w:lang="en-US" w:vendorID="64" w:dllVersion="0" w:nlCheck="1" w:checkStyle="0"/>
  <w:activeWritingStyle w:appName="MSWord" w:lang="en-IE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465"/>
    <w:rsid w:val="000006A0"/>
    <w:rsid w:val="00001317"/>
    <w:rsid w:val="0000151B"/>
    <w:rsid w:val="00003576"/>
    <w:rsid w:val="000035A5"/>
    <w:rsid w:val="00004022"/>
    <w:rsid w:val="00005312"/>
    <w:rsid w:val="00005336"/>
    <w:rsid w:val="00005611"/>
    <w:rsid w:val="00005A48"/>
    <w:rsid w:val="00006385"/>
    <w:rsid w:val="000065ED"/>
    <w:rsid w:val="000078EC"/>
    <w:rsid w:val="00007A89"/>
    <w:rsid w:val="00007E63"/>
    <w:rsid w:val="00012C05"/>
    <w:rsid w:val="00013C30"/>
    <w:rsid w:val="00014332"/>
    <w:rsid w:val="00014337"/>
    <w:rsid w:val="000145FD"/>
    <w:rsid w:val="00015163"/>
    <w:rsid w:val="0001546B"/>
    <w:rsid w:val="0001550C"/>
    <w:rsid w:val="00016527"/>
    <w:rsid w:val="00017061"/>
    <w:rsid w:val="00022352"/>
    <w:rsid w:val="00022E4E"/>
    <w:rsid w:val="00023065"/>
    <w:rsid w:val="00024CBD"/>
    <w:rsid w:val="000260CC"/>
    <w:rsid w:val="0002617C"/>
    <w:rsid w:val="00026EE9"/>
    <w:rsid w:val="00030AEF"/>
    <w:rsid w:val="000316B2"/>
    <w:rsid w:val="00031ECE"/>
    <w:rsid w:val="000328DC"/>
    <w:rsid w:val="0003375A"/>
    <w:rsid w:val="00033B9E"/>
    <w:rsid w:val="000369E1"/>
    <w:rsid w:val="00041583"/>
    <w:rsid w:val="000419CC"/>
    <w:rsid w:val="00041DB3"/>
    <w:rsid w:val="0004260D"/>
    <w:rsid w:val="0004369A"/>
    <w:rsid w:val="00046AF1"/>
    <w:rsid w:val="000502F1"/>
    <w:rsid w:val="00050587"/>
    <w:rsid w:val="000519F3"/>
    <w:rsid w:val="00051F6C"/>
    <w:rsid w:val="00051FF1"/>
    <w:rsid w:val="000572F5"/>
    <w:rsid w:val="0005780B"/>
    <w:rsid w:val="00061D25"/>
    <w:rsid w:val="0006273E"/>
    <w:rsid w:val="00062C52"/>
    <w:rsid w:val="00064125"/>
    <w:rsid w:val="00064D8E"/>
    <w:rsid w:val="00065E28"/>
    <w:rsid w:val="00067177"/>
    <w:rsid w:val="000709F2"/>
    <w:rsid w:val="00071D71"/>
    <w:rsid w:val="0007306F"/>
    <w:rsid w:val="00075B3C"/>
    <w:rsid w:val="00076C98"/>
    <w:rsid w:val="00076E9A"/>
    <w:rsid w:val="00076F6A"/>
    <w:rsid w:val="000774EA"/>
    <w:rsid w:val="000809B2"/>
    <w:rsid w:val="00080DB9"/>
    <w:rsid w:val="000814A3"/>
    <w:rsid w:val="00081730"/>
    <w:rsid w:val="0008190F"/>
    <w:rsid w:val="00083C6C"/>
    <w:rsid w:val="0008440F"/>
    <w:rsid w:val="0008455C"/>
    <w:rsid w:val="00084BE7"/>
    <w:rsid w:val="00084C1B"/>
    <w:rsid w:val="00086B64"/>
    <w:rsid w:val="000876DF"/>
    <w:rsid w:val="00093006"/>
    <w:rsid w:val="000943FA"/>
    <w:rsid w:val="000967D0"/>
    <w:rsid w:val="00096927"/>
    <w:rsid w:val="00097EA0"/>
    <w:rsid w:val="000A0017"/>
    <w:rsid w:val="000A0B7D"/>
    <w:rsid w:val="000A0C49"/>
    <w:rsid w:val="000A172A"/>
    <w:rsid w:val="000A211D"/>
    <w:rsid w:val="000A2C7F"/>
    <w:rsid w:val="000A5790"/>
    <w:rsid w:val="000A649F"/>
    <w:rsid w:val="000A7775"/>
    <w:rsid w:val="000A797C"/>
    <w:rsid w:val="000B01A9"/>
    <w:rsid w:val="000B0CDA"/>
    <w:rsid w:val="000B2031"/>
    <w:rsid w:val="000B21F6"/>
    <w:rsid w:val="000B2476"/>
    <w:rsid w:val="000B34D7"/>
    <w:rsid w:val="000B3C9B"/>
    <w:rsid w:val="000B4884"/>
    <w:rsid w:val="000B4F12"/>
    <w:rsid w:val="000C01C2"/>
    <w:rsid w:val="000C211B"/>
    <w:rsid w:val="000C39D0"/>
    <w:rsid w:val="000C4296"/>
    <w:rsid w:val="000C461A"/>
    <w:rsid w:val="000C4A05"/>
    <w:rsid w:val="000C5D32"/>
    <w:rsid w:val="000C5FC5"/>
    <w:rsid w:val="000C6B31"/>
    <w:rsid w:val="000C6D0F"/>
    <w:rsid w:val="000D1D51"/>
    <w:rsid w:val="000D2598"/>
    <w:rsid w:val="000D2927"/>
    <w:rsid w:val="000D36CF"/>
    <w:rsid w:val="000D3B73"/>
    <w:rsid w:val="000D49B1"/>
    <w:rsid w:val="000D565F"/>
    <w:rsid w:val="000E0585"/>
    <w:rsid w:val="000E2230"/>
    <w:rsid w:val="000E2955"/>
    <w:rsid w:val="000E2E3D"/>
    <w:rsid w:val="000E3021"/>
    <w:rsid w:val="000E389D"/>
    <w:rsid w:val="000E42E2"/>
    <w:rsid w:val="000E5AE3"/>
    <w:rsid w:val="000E789D"/>
    <w:rsid w:val="000F0595"/>
    <w:rsid w:val="000F0811"/>
    <w:rsid w:val="000F3EF9"/>
    <w:rsid w:val="000F43CD"/>
    <w:rsid w:val="000F499C"/>
    <w:rsid w:val="000F5548"/>
    <w:rsid w:val="000F5B2E"/>
    <w:rsid w:val="000F64C4"/>
    <w:rsid w:val="00100F73"/>
    <w:rsid w:val="001028E4"/>
    <w:rsid w:val="00102A7E"/>
    <w:rsid w:val="00103466"/>
    <w:rsid w:val="001052E0"/>
    <w:rsid w:val="00107403"/>
    <w:rsid w:val="0011387D"/>
    <w:rsid w:val="0011413E"/>
    <w:rsid w:val="00115593"/>
    <w:rsid w:val="001162EC"/>
    <w:rsid w:val="0011709D"/>
    <w:rsid w:val="00117C7A"/>
    <w:rsid w:val="001204DC"/>
    <w:rsid w:val="001228BB"/>
    <w:rsid w:val="00122EF1"/>
    <w:rsid w:val="00123B18"/>
    <w:rsid w:val="0012651B"/>
    <w:rsid w:val="00127F7A"/>
    <w:rsid w:val="00130567"/>
    <w:rsid w:val="0013158E"/>
    <w:rsid w:val="00131826"/>
    <w:rsid w:val="001340A2"/>
    <w:rsid w:val="001343FA"/>
    <w:rsid w:val="00134CB8"/>
    <w:rsid w:val="00134F51"/>
    <w:rsid w:val="00135C11"/>
    <w:rsid w:val="00136E11"/>
    <w:rsid w:val="001406B5"/>
    <w:rsid w:val="00143D16"/>
    <w:rsid w:val="00143E38"/>
    <w:rsid w:val="001451B9"/>
    <w:rsid w:val="00146063"/>
    <w:rsid w:val="00146242"/>
    <w:rsid w:val="00150899"/>
    <w:rsid w:val="001509F8"/>
    <w:rsid w:val="001524F1"/>
    <w:rsid w:val="00153AC5"/>
    <w:rsid w:val="00153D88"/>
    <w:rsid w:val="00155D99"/>
    <w:rsid w:val="001563A2"/>
    <w:rsid w:val="001563F9"/>
    <w:rsid w:val="001571BA"/>
    <w:rsid w:val="001573BE"/>
    <w:rsid w:val="0015789A"/>
    <w:rsid w:val="00162348"/>
    <w:rsid w:val="00162C8D"/>
    <w:rsid w:val="00163375"/>
    <w:rsid w:val="0016405F"/>
    <w:rsid w:val="00164501"/>
    <w:rsid w:val="00164A92"/>
    <w:rsid w:val="00164D18"/>
    <w:rsid w:val="0016544A"/>
    <w:rsid w:val="00165749"/>
    <w:rsid w:val="00166A3C"/>
    <w:rsid w:val="00167849"/>
    <w:rsid w:val="0017072E"/>
    <w:rsid w:val="00170774"/>
    <w:rsid w:val="001717FB"/>
    <w:rsid w:val="001731D8"/>
    <w:rsid w:val="00174597"/>
    <w:rsid w:val="00177811"/>
    <w:rsid w:val="00177BF6"/>
    <w:rsid w:val="00182C7D"/>
    <w:rsid w:val="001833B7"/>
    <w:rsid w:val="001833F0"/>
    <w:rsid w:val="00183703"/>
    <w:rsid w:val="0018483E"/>
    <w:rsid w:val="00184F0D"/>
    <w:rsid w:val="00185041"/>
    <w:rsid w:val="0018552A"/>
    <w:rsid w:val="00185F8F"/>
    <w:rsid w:val="00191B56"/>
    <w:rsid w:val="00195ABD"/>
    <w:rsid w:val="001971BA"/>
    <w:rsid w:val="00197530"/>
    <w:rsid w:val="001A0DD3"/>
    <w:rsid w:val="001A2A17"/>
    <w:rsid w:val="001A3147"/>
    <w:rsid w:val="001A3921"/>
    <w:rsid w:val="001A4398"/>
    <w:rsid w:val="001B011E"/>
    <w:rsid w:val="001B33F4"/>
    <w:rsid w:val="001B4E59"/>
    <w:rsid w:val="001B4EA1"/>
    <w:rsid w:val="001B56D7"/>
    <w:rsid w:val="001B64F3"/>
    <w:rsid w:val="001B6B44"/>
    <w:rsid w:val="001C029D"/>
    <w:rsid w:val="001C0D1E"/>
    <w:rsid w:val="001C46F3"/>
    <w:rsid w:val="001C4FAF"/>
    <w:rsid w:val="001C56C1"/>
    <w:rsid w:val="001C6886"/>
    <w:rsid w:val="001C7444"/>
    <w:rsid w:val="001D009E"/>
    <w:rsid w:val="001D0241"/>
    <w:rsid w:val="001D03DA"/>
    <w:rsid w:val="001D04A4"/>
    <w:rsid w:val="001D1484"/>
    <w:rsid w:val="001D4943"/>
    <w:rsid w:val="001D5B92"/>
    <w:rsid w:val="001D63A7"/>
    <w:rsid w:val="001D7420"/>
    <w:rsid w:val="001E3B27"/>
    <w:rsid w:val="001E3B42"/>
    <w:rsid w:val="001E4028"/>
    <w:rsid w:val="001E4D40"/>
    <w:rsid w:val="001E5550"/>
    <w:rsid w:val="001E6A26"/>
    <w:rsid w:val="001E7231"/>
    <w:rsid w:val="001E7BC2"/>
    <w:rsid w:val="001F1F31"/>
    <w:rsid w:val="001F2371"/>
    <w:rsid w:val="001F29A8"/>
    <w:rsid w:val="001F5D84"/>
    <w:rsid w:val="001F6071"/>
    <w:rsid w:val="001F7213"/>
    <w:rsid w:val="00200829"/>
    <w:rsid w:val="00200D2E"/>
    <w:rsid w:val="00203382"/>
    <w:rsid w:val="00203BA9"/>
    <w:rsid w:val="00206104"/>
    <w:rsid w:val="002065C2"/>
    <w:rsid w:val="00206F7F"/>
    <w:rsid w:val="0020793B"/>
    <w:rsid w:val="00207F08"/>
    <w:rsid w:val="002108BC"/>
    <w:rsid w:val="0021128A"/>
    <w:rsid w:val="002119D9"/>
    <w:rsid w:val="0021222F"/>
    <w:rsid w:val="0021260C"/>
    <w:rsid w:val="00213825"/>
    <w:rsid w:val="00213D19"/>
    <w:rsid w:val="00213D52"/>
    <w:rsid w:val="00215401"/>
    <w:rsid w:val="002175E9"/>
    <w:rsid w:val="00217BB5"/>
    <w:rsid w:val="0022024E"/>
    <w:rsid w:val="0022054D"/>
    <w:rsid w:val="00220CD6"/>
    <w:rsid w:val="00220F3A"/>
    <w:rsid w:val="00221802"/>
    <w:rsid w:val="00221DC5"/>
    <w:rsid w:val="00222415"/>
    <w:rsid w:val="00222FD7"/>
    <w:rsid w:val="002242EA"/>
    <w:rsid w:val="00227810"/>
    <w:rsid w:val="002308D0"/>
    <w:rsid w:val="0023167C"/>
    <w:rsid w:val="002323CE"/>
    <w:rsid w:val="002324F9"/>
    <w:rsid w:val="00233714"/>
    <w:rsid w:val="002337E5"/>
    <w:rsid w:val="00233CED"/>
    <w:rsid w:val="002343EF"/>
    <w:rsid w:val="002346C0"/>
    <w:rsid w:val="0023672B"/>
    <w:rsid w:val="00237931"/>
    <w:rsid w:val="002405E4"/>
    <w:rsid w:val="0024078D"/>
    <w:rsid w:val="0024091E"/>
    <w:rsid w:val="00240A63"/>
    <w:rsid w:val="0024212A"/>
    <w:rsid w:val="00242E03"/>
    <w:rsid w:val="002455D9"/>
    <w:rsid w:val="00245DBB"/>
    <w:rsid w:val="00246050"/>
    <w:rsid w:val="002461DC"/>
    <w:rsid w:val="0024776C"/>
    <w:rsid w:val="00247BA2"/>
    <w:rsid w:val="00250900"/>
    <w:rsid w:val="002516B2"/>
    <w:rsid w:val="0025413F"/>
    <w:rsid w:val="00254607"/>
    <w:rsid w:val="002566FB"/>
    <w:rsid w:val="00257CB2"/>
    <w:rsid w:val="0026084F"/>
    <w:rsid w:val="00261034"/>
    <w:rsid w:val="002629A0"/>
    <w:rsid w:val="00262A0A"/>
    <w:rsid w:val="00263A16"/>
    <w:rsid w:val="00263D40"/>
    <w:rsid w:val="002648C0"/>
    <w:rsid w:val="0026717A"/>
    <w:rsid w:val="0026719A"/>
    <w:rsid w:val="0026766B"/>
    <w:rsid w:val="002712BE"/>
    <w:rsid w:val="00272669"/>
    <w:rsid w:val="00273094"/>
    <w:rsid w:val="002734E1"/>
    <w:rsid w:val="00275620"/>
    <w:rsid w:val="00276A3D"/>
    <w:rsid w:val="00277BDF"/>
    <w:rsid w:val="00280026"/>
    <w:rsid w:val="00280727"/>
    <w:rsid w:val="00280C4E"/>
    <w:rsid w:val="00281131"/>
    <w:rsid w:val="00281191"/>
    <w:rsid w:val="00282458"/>
    <w:rsid w:val="0028246A"/>
    <w:rsid w:val="0028263E"/>
    <w:rsid w:val="00282989"/>
    <w:rsid w:val="00283948"/>
    <w:rsid w:val="002872AC"/>
    <w:rsid w:val="002873D0"/>
    <w:rsid w:val="0028778F"/>
    <w:rsid w:val="002919F6"/>
    <w:rsid w:val="00292A4C"/>
    <w:rsid w:val="00292F8A"/>
    <w:rsid w:val="00293261"/>
    <w:rsid w:val="002944F8"/>
    <w:rsid w:val="0029491A"/>
    <w:rsid w:val="00295262"/>
    <w:rsid w:val="0029632C"/>
    <w:rsid w:val="0029655B"/>
    <w:rsid w:val="002974AF"/>
    <w:rsid w:val="002A0327"/>
    <w:rsid w:val="002A0BFE"/>
    <w:rsid w:val="002A2DFE"/>
    <w:rsid w:val="002A3EF6"/>
    <w:rsid w:val="002A4601"/>
    <w:rsid w:val="002A536F"/>
    <w:rsid w:val="002A647A"/>
    <w:rsid w:val="002A6CFF"/>
    <w:rsid w:val="002A75E4"/>
    <w:rsid w:val="002B18D0"/>
    <w:rsid w:val="002B3524"/>
    <w:rsid w:val="002B367B"/>
    <w:rsid w:val="002B41B9"/>
    <w:rsid w:val="002B567B"/>
    <w:rsid w:val="002B5CBB"/>
    <w:rsid w:val="002B5E51"/>
    <w:rsid w:val="002C0308"/>
    <w:rsid w:val="002C08E2"/>
    <w:rsid w:val="002C0F73"/>
    <w:rsid w:val="002C2084"/>
    <w:rsid w:val="002C3C5B"/>
    <w:rsid w:val="002C400E"/>
    <w:rsid w:val="002C496D"/>
    <w:rsid w:val="002C7C9E"/>
    <w:rsid w:val="002D160D"/>
    <w:rsid w:val="002D17E2"/>
    <w:rsid w:val="002D25A7"/>
    <w:rsid w:val="002D4ECA"/>
    <w:rsid w:val="002D7634"/>
    <w:rsid w:val="002E0241"/>
    <w:rsid w:val="002E1807"/>
    <w:rsid w:val="002E373C"/>
    <w:rsid w:val="002E4CD4"/>
    <w:rsid w:val="002E73EE"/>
    <w:rsid w:val="002E744D"/>
    <w:rsid w:val="002F0855"/>
    <w:rsid w:val="002F1A44"/>
    <w:rsid w:val="002F2DC2"/>
    <w:rsid w:val="002F33D2"/>
    <w:rsid w:val="002F4ADC"/>
    <w:rsid w:val="002F4C39"/>
    <w:rsid w:val="002F4CDA"/>
    <w:rsid w:val="002F5B17"/>
    <w:rsid w:val="002F6542"/>
    <w:rsid w:val="003002ED"/>
    <w:rsid w:val="00300B01"/>
    <w:rsid w:val="00301509"/>
    <w:rsid w:val="00301A2D"/>
    <w:rsid w:val="0030354E"/>
    <w:rsid w:val="0030378F"/>
    <w:rsid w:val="00303F1C"/>
    <w:rsid w:val="003062F5"/>
    <w:rsid w:val="003069D1"/>
    <w:rsid w:val="003071B6"/>
    <w:rsid w:val="00311BA8"/>
    <w:rsid w:val="0031205C"/>
    <w:rsid w:val="00312B69"/>
    <w:rsid w:val="00315A74"/>
    <w:rsid w:val="003164D0"/>
    <w:rsid w:val="003177B4"/>
    <w:rsid w:val="00320AF2"/>
    <w:rsid w:val="00321645"/>
    <w:rsid w:val="00321DD4"/>
    <w:rsid w:val="00322D83"/>
    <w:rsid w:val="00322E21"/>
    <w:rsid w:val="00323570"/>
    <w:rsid w:val="00324A98"/>
    <w:rsid w:val="00327AC4"/>
    <w:rsid w:val="00330A9C"/>
    <w:rsid w:val="00331237"/>
    <w:rsid w:val="00332BA3"/>
    <w:rsid w:val="00334B68"/>
    <w:rsid w:val="0033512F"/>
    <w:rsid w:val="00335523"/>
    <w:rsid w:val="0033783C"/>
    <w:rsid w:val="00337E92"/>
    <w:rsid w:val="0034048E"/>
    <w:rsid w:val="003421E2"/>
    <w:rsid w:val="00342E60"/>
    <w:rsid w:val="003443CC"/>
    <w:rsid w:val="00344817"/>
    <w:rsid w:val="00344D92"/>
    <w:rsid w:val="00345167"/>
    <w:rsid w:val="0034549A"/>
    <w:rsid w:val="003459C7"/>
    <w:rsid w:val="00345BF4"/>
    <w:rsid w:val="00350358"/>
    <w:rsid w:val="003506DF"/>
    <w:rsid w:val="00354B0B"/>
    <w:rsid w:val="003550B4"/>
    <w:rsid w:val="00355D04"/>
    <w:rsid w:val="00357301"/>
    <w:rsid w:val="0035741A"/>
    <w:rsid w:val="0036114E"/>
    <w:rsid w:val="00362507"/>
    <w:rsid w:val="00363FF3"/>
    <w:rsid w:val="00365072"/>
    <w:rsid w:val="00365228"/>
    <w:rsid w:val="00365C8F"/>
    <w:rsid w:val="00366394"/>
    <w:rsid w:val="0036659F"/>
    <w:rsid w:val="00366F68"/>
    <w:rsid w:val="00372BD6"/>
    <w:rsid w:val="00373FE2"/>
    <w:rsid w:val="00374F92"/>
    <w:rsid w:val="00375B1B"/>
    <w:rsid w:val="003760D4"/>
    <w:rsid w:val="003769FC"/>
    <w:rsid w:val="00380540"/>
    <w:rsid w:val="00380E58"/>
    <w:rsid w:val="00382948"/>
    <w:rsid w:val="00382CE9"/>
    <w:rsid w:val="00384B87"/>
    <w:rsid w:val="00385B02"/>
    <w:rsid w:val="00385DAA"/>
    <w:rsid w:val="0038616C"/>
    <w:rsid w:val="003864E9"/>
    <w:rsid w:val="0038658F"/>
    <w:rsid w:val="00386993"/>
    <w:rsid w:val="00386F54"/>
    <w:rsid w:val="003920A2"/>
    <w:rsid w:val="00393AFA"/>
    <w:rsid w:val="00393BD8"/>
    <w:rsid w:val="00395FB4"/>
    <w:rsid w:val="00396116"/>
    <w:rsid w:val="00397B3B"/>
    <w:rsid w:val="003A01D5"/>
    <w:rsid w:val="003A05D5"/>
    <w:rsid w:val="003A1A5D"/>
    <w:rsid w:val="003A1F9E"/>
    <w:rsid w:val="003A2353"/>
    <w:rsid w:val="003A41C8"/>
    <w:rsid w:val="003A43AE"/>
    <w:rsid w:val="003A71E3"/>
    <w:rsid w:val="003B3F29"/>
    <w:rsid w:val="003B6579"/>
    <w:rsid w:val="003C0024"/>
    <w:rsid w:val="003C1428"/>
    <w:rsid w:val="003C1B62"/>
    <w:rsid w:val="003C1D79"/>
    <w:rsid w:val="003C2172"/>
    <w:rsid w:val="003C2FA6"/>
    <w:rsid w:val="003C3F24"/>
    <w:rsid w:val="003C4B21"/>
    <w:rsid w:val="003C6891"/>
    <w:rsid w:val="003C7AD3"/>
    <w:rsid w:val="003D0C0E"/>
    <w:rsid w:val="003D3720"/>
    <w:rsid w:val="003D77EE"/>
    <w:rsid w:val="003D793D"/>
    <w:rsid w:val="003D7BB0"/>
    <w:rsid w:val="003E225D"/>
    <w:rsid w:val="003E29BB"/>
    <w:rsid w:val="003E2D1C"/>
    <w:rsid w:val="003E2FC0"/>
    <w:rsid w:val="003E40A0"/>
    <w:rsid w:val="003E4BDD"/>
    <w:rsid w:val="003E58D8"/>
    <w:rsid w:val="003E787B"/>
    <w:rsid w:val="003E7987"/>
    <w:rsid w:val="003E7AA0"/>
    <w:rsid w:val="003F0D17"/>
    <w:rsid w:val="003F1B5F"/>
    <w:rsid w:val="003F228E"/>
    <w:rsid w:val="003F419C"/>
    <w:rsid w:val="003F5481"/>
    <w:rsid w:val="003F6886"/>
    <w:rsid w:val="003F6F80"/>
    <w:rsid w:val="003F76A5"/>
    <w:rsid w:val="00400056"/>
    <w:rsid w:val="0040045D"/>
    <w:rsid w:val="0040385E"/>
    <w:rsid w:val="004041C6"/>
    <w:rsid w:val="004062EF"/>
    <w:rsid w:val="004070D1"/>
    <w:rsid w:val="00407482"/>
    <w:rsid w:val="00410B87"/>
    <w:rsid w:val="00410DC7"/>
    <w:rsid w:val="00411A6D"/>
    <w:rsid w:val="004124B4"/>
    <w:rsid w:val="004158B4"/>
    <w:rsid w:val="00416ACD"/>
    <w:rsid w:val="00416EF2"/>
    <w:rsid w:val="00417071"/>
    <w:rsid w:val="00417183"/>
    <w:rsid w:val="00420239"/>
    <w:rsid w:val="004226B9"/>
    <w:rsid w:val="004244F9"/>
    <w:rsid w:val="004254A7"/>
    <w:rsid w:val="00425DAE"/>
    <w:rsid w:val="00426A36"/>
    <w:rsid w:val="0042716B"/>
    <w:rsid w:val="0042747A"/>
    <w:rsid w:val="00427E3A"/>
    <w:rsid w:val="004300F9"/>
    <w:rsid w:val="0043201D"/>
    <w:rsid w:val="004320CE"/>
    <w:rsid w:val="0043243B"/>
    <w:rsid w:val="00432BDC"/>
    <w:rsid w:val="00432D19"/>
    <w:rsid w:val="00432F7D"/>
    <w:rsid w:val="00433475"/>
    <w:rsid w:val="00433FBD"/>
    <w:rsid w:val="0043652A"/>
    <w:rsid w:val="0043722B"/>
    <w:rsid w:val="00437F28"/>
    <w:rsid w:val="00440728"/>
    <w:rsid w:val="0044143F"/>
    <w:rsid w:val="00441BB6"/>
    <w:rsid w:val="00441EA2"/>
    <w:rsid w:val="004422BA"/>
    <w:rsid w:val="004426EF"/>
    <w:rsid w:val="0044310E"/>
    <w:rsid w:val="004458F5"/>
    <w:rsid w:val="004466D8"/>
    <w:rsid w:val="00446822"/>
    <w:rsid w:val="00446FBD"/>
    <w:rsid w:val="00450E91"/>
    <w:rsid w:val="004514F3"/>
    <w:rsid w:val="004528AB"/>
    <w:rsid w:val="00453490"/>
    <w:rsid w:val="004539E1"/>
    <w:rsid w:val="00453FF8"/>
    <w:rsid w:val="00457F53"/>
    <w:rsid w:val="0046149D"/>
    <w:rsid w:val="00461F9C"/>
    <w:rsid w:val="004633F0"/>
    <w:rsid w:val="00463519"/>
    <w:rsid w:val="0046448F"/>
    <w:rsid w:val="0046511F"/>
    <w:rsid w:val="00467791"/>
    <w:rsid w:val="00471A57"/>
    <w:rsid w:val="00471EED"/>
    <w:rsid w:val="004778EB"/>
    <w:rsid w:val="00477921"/>
    <w:rsid w:val="00480875"/>
    <w:rsid w:val="00481601"/>
    <w:rsid w:val="004816A4"/>
    <w:rsid w:val="004816BF"/>
    <w:rsid w:val="00481723"/>
    <w:rsid w:val="00481CD8"/>
    <w:rsid w:val="00485D49"/>
    <w:rsid w:val="00485EC0"/>
    <w:rsid w:val="00490239"/>
    <w:rsid w:val="00490933"/>
    <w:rsid w:val="00490C50"/>
    <w:rsid w:val="0049243C"/>
    <w:rsid w:val="004932EA"/>
    <w:rsid w:val="0049534E"/>
    <w:rsid w:val="00496490"/>
    <w:rsid w:val="004A0151"/>
    <w:rsid w:val="004A1759"/>
    <w:rsid w:val="004A2877"/>
    <w:rsid w:val="004A3A86"/>
    <w:rsid w:val="004A5D6D"/>
    <w:rsid w:val="004A738F"/>
    <w:rsid w:val="004B13D9"/>
    <w:rsid w:val="004B17BC"/>
    <w:rsid w:val="004B1A93"/>
    <w:rsid w:val="004B1EFE"/>
    <w:rsid w:val="004B278A"/>
    <w:rsid w:val="004B34F2"/>
    <w:rsid w:val="004B3564"/>
    <w:rsid w:val="004B3B1F"/>
    <w:rsid w:val="004B42CB"/>
    <w:rsid w:val="004B5013"/>
    <w:rsid w:val="004B5051"/>
    <w:rsid w:val="004B58BA"/>
    <w:rsid w:val="004B69FD"/>
    <w:rsid w:val="004B6B23"/>
    <w:rsid w:val="004B79E3"/>
    <w:rsid w:val="004C1217"/>
    <w:rsid w:val="004C2C67"/>
    <w:rsid w:val="004C2C7E"/>
    <w:rsid w:val="004C42EB"/>
    <w:rsid w:val="004C46F2"/>
    <w:rsid w:val="004C5387"/>
    <w:rsid w:val="004C5DB0"/>
    <w:rsid w:val="004C6247"/>
    <w:rsid w:val="004C66A3"/>
    <w:rsid w:val="004D192C"/>
    <w:rsid w:val="004D45F0"/>
    <w:rsid w:val="004D4D53"/>
    <w:rsid w:val="004D4DBF"/>
    <w:rsid w:val="004D604A"/>
    <w:rsid w:val="004D6C37"/>
    <w:rsid w:val="004D7602"/>
    <w:rsid w:val="004D7DC4"/>
    <w:rsid w:val="004E3580"/>
    <w:rsid w:val="004E395A"/>
    <w:rsid w:val="004E5209"/>
    <w:rsid w:val="004E5855"/>
    <w:rsid w:val="004E6097"/>
    <w:rsid w:val="004E6C67"/>
    <w:rsid w:val="004E7A42"/>
    <w:rsid w:val="004F1C94"/>
    <w:rsid w:val="004F27E4"/>
    <w:rsid w:val="004F36E5"/>
    <w:rsid w:val="004F3C58"/>
    <w:rsid w:val="004F7D4D"/>
    <w:rsid w:val="00500191"/>
    <w:rsid w:val="005008CE"/>
    <w:rsid w:val="00500FE5"/>
    <w:rsid w:val="00501669"/>
    <w:rsid w:val="00501F72"/>
    <w:rsid w:val="00503116"/>
    <w:rsid w:val="00505476"/>
    <w:rsid w:val="00507863"/>
    <w:rsid w:val="00510F61"/>
    <w:rsid w:val="00511295"/>
    <w:rsid w:val="0051172A"/>
    <w:rsid w:val="00512838"/>
    <w:rsid w:val="005129DB"/>
    <w:rsid w:val="00513088"/>
    <w:rsid w:val="00513E4B"/>
    <w:rsid w:val="0051404C"/>
    <w:rsid w:val="00514946"/>
    <w:rsid w:val="00514EDF"/>
    <w:rsid w:val="00515BE6"/>
    <w:rsid w:val="005168E6"/>
    <w:rsid w:val="00517F65"/>
    <w:rsid w:val="00520729"/>
    <w:rsid w:val="005207F7"/>
    <w:rsid w:val="00520B9C"/>
    <w:rsid w:val="005212B3"/>
    <w:rsid w:val="005238A4"/>
    <w:rsid w:val="00524D39"/>
    <w:rsid w:val="005251B9"/>
    <w:rsid w:val="00526DD4"/>
    <w:rsid w:val="00527336"/>
    <w:rsid w:val="00527ED0"/>
    <w:rsid w:val="00531522"/>
    <w:rsid w:val="00531EDE"/>
    <w:rsid w:val="0053281F"/>
    <w:rsid w:val="0053369B"/>
    <w:rsid w:val="005337D8"/>
    <w:rsid w:val="00533CBE"/>
    <w:rsid w:val="005357D6"/>
    <w:rsid w:val="00535C7D"/>
    <w:rsid w:val="00536A6F"/>
    <w:rsid w:val="00537D80"/>
    <w:rsid w:val="00540F89"/>
    <w:rsid w:val="00543733"/>
    <w:rsid w:val="0054410F"/>
    <w:rsid w:val="00547AD9"/>
    <w:rsid w:val="005512E0"/>
    <w:rsid w:val="00551EB7"/>
    <w:rsid w:val="00552684"/>
    <w:rsid w:val="0055358D"/>
    <w:rsid w:val="005557FA"/>
    <w:rsid w:val="00556C05"/>
    <w:rsid w:val="00557AD3"/>
    <w:rsid w:val="005607A3"/>
    <w:rsid w:val="0056141B"/>
    <w:rsid w:val="00562D1F"/>
    <w:rsid w:val="00563AF9"/>
    <w:rsid w:val="00564E0D"/>
    <w:rsid w:val="00566039"/>
    <w:rsid w:val="005667C2"/>
    <w:rsid w:val="0056736C"/>
    <w:rsid w:val="00567BA0"/>
    <w:rsid w:val="00570DD5"/>
    <w:rsid w:val="00572077"/>
    <w:rsid w:val="00572E41"/>
    <w:rsid w:val="0057555D"/>
    <w:rsid w:val="00577114"/>
    <w:rsid w:val="005835EE"/>
    <w:rsid w:val="00583F4D"/>
    <w:rsid w:val="00584F5B"/>
    <w:rsid w:val="005853EE"/>
    <w:rsid w:val="005908A4"/>
    <w:rsid w:val="005923F7"/>
    <w:rsid w:val="005929ED"/>
    <w:rsid w:val="005935EC"/>
    <w:rsid w:val="00594E62"/>
    <w:rsid w:val="005959DC"/>
    <w:rsid w:val="00595A39"/>
    <w:rsid w:val="0059632B"/>
    <w:rsid w:val="005964E3"/>
    <w:rsid w:val="00596552"/>
    <w:rsid w:val="00596726"/>
    <w:rsid w:val="00596729"/>
    <w:rsid w:val="005A0841"/>
    <w:rsid w:val="005A0BED"/>
    <w:rsid w:val="005A1AFE"/>
    <w:rsid w:val="005A46EC"/>
    <w:rsid w:val="005A5D43"/>
    <w:rsid w:val="005A6D2F"/>
    <w:rsid w:val="005A6F9E"/>
    <w:rsid w:val="005B04D5"/>
    <w:rsid w:val="005B2736"/>
    <w:rsid w:val="005B2FEE"/>
    <w:rsid w:val="005B4510"/>
    <w:rsid w:val="005B62C6"/>
    <w:rsid w:val="005B69D8"/>
    <w:rsid w:val="005B6ED1"/>
    <w:rsid w:val="005C29BB"/>
    <w:rsid w:val="005C52D5"/>
    <w:rsid w:val="005C59D1"/>
    <w:rsid w:val="005C73C5"/>
    <w:rsid w:val="005D0008"/>
    <w:rsid w:val="005D1BBA"/>
    <w:rsid w:val="005D315E"/>
    <w:rsid w:val="005D35AA"/>
    <w:rsid w:val="005D3DB5"/>
    <w:rsid w:val="005D4625"/>
    <w:rsid w:val="005D6624"/>
    <w:rsid w:val="005D6CD1"/>
    <w:rsid w:val="005D7018"/>
    <w:rsid w:val="005D7D5E"/>
    <w:rsid w:val="005E173C"/>
    <w:rsid w:val="005E1AFD"/>
    <w:rsid w:val="005E1EE6"/>
    <w:rsid w:val="005E3607"/>
    <w:rsid w:val="005E4A74"/>
    <w:rsid w:val="005E4EC0"/>
    <w:rsid w:val="005E50DE"/>
    <w:rsid w:val="005E62AD"/>
    <w:rsid w:val="005E6980"/>
    <w:rsid w:val="005E6DA0"/>
    <w:rsid w:val="005E708B"/>
    <w:rsid w:val="005E7B22"/>
    <w:rsid w:val="005E7FB4"/>
    <w:rsid w:val="005F1A3B"/>
    <w:rsid w:val="005F2861"/>
    <w:rsid w:val="005F351C"/>
    <w:rsid w:val="005F3D4A"/>
    <w:rsid w:val="005F63E5"/>
    <w:rsid w:val="00601E21"/>
    <w:rsid w:val="006023C6"/>
    <w:rsid w:val="006043EE"/>
    <w:rsid w:val="00605071"/>
    <w:rsid w:val="006139B4"/>
    <w:rsid w:val="00613AC7"/>
    <w:rsid w:val="00613F0B"/>
    <w:rsid w:val="00614629"/>
    <w:rsid w:val="00614AB4"/>
    <w:rsid w:val="00614C46"/>
    <w:rsid w:val="00614E8D"/>
    <w:rsid w:val="0061510A"/>
    <w:rsid w:val="00615752"/>
    <w:rsid w:val="006160F8"/>
    <w:rsid w:val="0061707E"/>
    <w:rsid w:val="00620771"/>
    <w:rsid w:val="00622DF6"/>
    <w:rsid w:val="00626435"/>
    <w:rsid w:val="00626747"/>
    <w:rsid w:val="00630699"/>
    <w:rsid w:val="006320E2"/>
    <w:rsid w:val="0063260B"/>
    <w:rsid w:val="00633194"/>
    <w:rsid w:val="0063367C"/>
    <w:rsid w:val="0063400B"/>
    <w:rsid w:val="00634EC4"/>
    <w:rsid w:val="006350CA"/>
    <w:rsid w:val="006358CF"/>
    <w:rsid w:val="00636B8E"/>
    <w:rsid w:val="00636EE2"/>
    <w:rsid w:val="00640314"/>
    <w:rsid w:val="00640728"/>
    <w:rsid w:val="00642301"/>
    <w:rsid w:val="0064238E"/>
    <w:rsid w:val="00643629"/>
    <w:rsid w:val="00643813"/>
    <w:rsid w:val="00645E5C"/>
    <w:rsid w:val="00650AF3"/>
    <w:rsid w:val="00654B38"/>
    <w:rsid w:val="00655799"/>
    <w:rsid w:val="006573D7"/>
    <w:rsid w:val="006623BD"/>
    <w:rsid w:val="0066252C"/>
    <w:rsid w:val="00662BC7"/>
    <w:rsid w:val="00662D41"/>
    <w:rsid w:val="006643B3"/>
    <w:rsid w:val="006650A9"/>
    <w:rsid w:val="00665C3F"/>
    <w:rsid w:val="00666ACE"/>
    <w:rsid w:val="00667E41"/>
    <w:rsid w:val="00673891"/>
    <w:rsid w:val="00674901"/>
    <w:rsid w:val="00675402"/>
    <w:rsid w:val="00675DAA"/>
    <w:rsid w:val="00675FAE"/>
    <w:rsid w:val="006763DB"/>
    <w:rsid w:val="00677885"/>
    <w:rsid w:val="00677FCD"/>
    <w:rsid w:val="006809DD"/>
    <w:rsid w:val="00681D39"/>
    <w:rsid w:val="00682388"/>
    <w:rsid w:val="0068539D"/>
    <w:rsid w:val="00687D52"/>
    <w:rsid w:val="0069037B"/>
    <w:rsid w:val="00691C07"/>
    <w:rsid w:val="00693168"/>
    <w:rsid w:val="0069685F"/>
    <w:rsid w:val="006969FD"/>
    <w:rsid w:val="00696B44"/>
    <w:rsid w:val="006A1CB8"/>
    <w:rsid w:val="006A34B2"/>
    <w:rsid w:val="006A42E1"/>
    <w:rsid w:val="006A6C56"/>
    <w:rsid w:val="006A7236"/>
    <w:rsid w:val="006A7987"/>
    <w:rsid w:val="006B091A"/>
    <w:rsid w:val="006B1D13"/>
    <w:rsid w:val="006B1DD8"/>
    <w:rsid w:val="006B2D07"/>
    <w:rsid w:val="006B3E87"/>
    <w:rsid w:val="006B76E9"/>
    <w:rsid w:val="006C0612"/>
    <w:rsid w:val="006C16E0"/>
    <w:rsid w:val="006C1B16"/>
    <w:rsid w:val="006C1C7B"/>
    <w:rsid w:val="006C1F03"/>
    <w:rsid w:val="006C2F1A"/>
    <w:rsid w:val="006C320C"/>
    <w:rsid w:val="006C33C5"/>
    <w:rsid w:val="006C411A"/>
    <w:rsid w:val="006C488A"/>
    <w:rsid w:val="006C6806"/>
    <w:rsid w:val="006C7484"/>
    <w:rsid w:val="006C78B5"/>
    <w:rsid w:val="006D0A09"/>
    <w:rsid w:val="006D1679"/>
    <w:rsid w:val="006D32CF"/>
    <w:rsid w:val="006D35D1"/>
    <w:rsid w:val="006D461C"/>
    <w:rsid w:val="006D46E2"/>
    <w:rsid w:val="006D78B3"/>
    <w:rsid w:val="006E0B71"/>
    <w:rsid w:val="006E113D"/>
    <w:rsid w:val="006E18E0"/>
    <w:rsid w:val="006E2255"/>
    <w:rsid w:val="006E4DF3"/>
    <w:rsid w:val="006F0193"/>
    <w:rsid w:val="006F19AB"/>
    <w:rsid w:val="006F3231"/>
    <w:rsid w:val="006F4488"/>
    <w:rsid w:val="006F57F0"/>
    <w:rsid w:val="006F5BFC"/>
    <w:rsid w:val="006F731C"/>
    <w:rsid w:val="0070088E"/>
    <w:rsid w:val="0070134F"/>
    <w:rsid w:val="00701BAC"/>
    <w:rsid w:val="0070222D"/>
    <w:rsid w:val="00705AF5"/>
    <w:rsid w:val="00706E7F"/>
    <w:rsid w:val="00707286"/>
    <w:rsid w:val="007103D6"/>
    <w:rsid w:val="00710413"/>
    <w:rsid w:val="007105F0"/>
    <w:rsid w:val="007107A5"/>
    <w:rsid w:val="00710DDE"/>
    <w:rsid w:val="00712453"/>
    <w:rsid w:val="00713F66"/>
    <w:rsid w:val="00714063"/>
    <w:rsid w:val="00716921"/>
    <w:rsid w:val="00720C3B"/>
    <w:rsid w:val="007230F8"/>
    <w:rsid w:val="00723200"/>
    <w:rsid w:val="007233EE"/>
    <w:rsid w:val="007234F6"/>
    <w:rsid w:val="00723C1D"/>
    <w:rsid w:val="00724014"/>
    <w:rsid w:val="00726BAD"/>
    <w:rsid w:val="00726E33"/>
    <w:rsid w:val="00727051"/>
    <w:rsid w:val="007308CE"/>
    <w:rsid w:val="0073110E"/>
    <w:rsid w:val="007358F1"/>
    <w:rsid w:val="00736AF0"/>
    <w:rsid w:val="00737563"/>
    <w:rsid w:val="00741300"/>
    <w:rsid w:val="00742617"/>
    <w:rsid w:val="007459EC"/>
    <w:rsid w:val="00750A2C"/>
    <w:rsid w:val="00751092"/>
    <w:rsid w:val="00751959"/>
    <w:rsid w:val="00751A79"/>
    <w:rsid w:val="00752071"/>
    <w:rsid w:val="00752561"/>
    <w:rsid w:val="00752C19"/>
    <w:rsid w:val="00753F8B"/>
    <w:rsid w:val="00754482"/>
    <w:rsid w:val="00754995"/>
    <w:rsid w:val="00760801"/>
    <w:rsid w:val="00762B07"/>
    <w:rsid w:val="00763DFE"/>
    <w:rsid w:val="0076417F"/>
    <w:rsid w:val="007643C1"/>
    <w:rsid w:val="007648C7"/>
    <w:rsid w:val="007648D5"/>
    <w:rsid w:val="0076608A"/>
    <w:rsid w:val="007669D3"/>
    <w:rsid w:val="007669F3"/>
    <w:rsid w:val="00766C0B"/>
    <w:rsid w:val="0076719B"/>
    <w:rsid w:val="00773A3F"/>
    <w:rsid w:val="00774ACB"/>
    <w:rsid w:val="007763F8"/>
    <w:rsid w:val="007764DB"/>
    <w:rsid w:val="00777027"/>
    <w:rsid w:val="00781922"/>
    <w:rsid w:val="007823A7"/>
    <w:rsid w:val="007825BD"/>
    <w:rsid w:val="00782A87"/>
    <w:rsid w:val="007859D2"/>
    <w:rsid w:val="00785C2C"/>
    <w:rsid w:val="007878DC"/>
    <w:rsid w:val="00787A71"/>
    <w:rsid w:val="0079034F"/>
    <w:rsid w:val="00790705"/>
    <w:rsid w:val="00790AB3"/>
    <w:rsid w:val="00790DAA"/>
    <w:rsid w:val="00792EDD"/>
    <w:rsid w:val="0079582C"/>
    <w:rsid w:val="00797494"/>
    <w:rsid w:val="0079751E"/>
    <w:rsid w:val="00797D53"/>
    <w:rsid w:val="00797F3F"/>
    <w:rsid w:val="00797F92"/>
    <w:rsid w:val="007A06BE"/>
    <w:rsid w:val="007A29A7"/>
    <w:rsid w:val="007A2D4E"/>
    <w:rsid w:val="007A35DB"/>
    <w:rsid w:val="007A376F"/>
    <w:rsid w:val="007A3C6F"/>
    <w:rsid w:val="007A4B48"/>
    <w:rsid w:val="007A5258"/>
    <w:rsid w:val="007A5341"/>
    <w:rsid w:val="007A5566"/>
    <w:rsid w:val="007A55DE"/>
    <w:rsid w:val="007A6520"/>
    <w:rsid w:val="007A70C7"/>
    <w:rsid w:val="007B03C6"/>
    <w:rsid w:val="007B0B8C"/>
    <w:rsid w:val="007B1170"/>
    <w:rsid w:val="007B15A3"/>
    <w:rsid w:val="007B25C7"/>
    <w:rsid w:val="007B3104"/>
    <w:rsid w:val="007B31E8"/>
    <w:rsid w:val="007B36F1"/>
    <w:rsid w:val="007B631A"/>
    <w:rsid w:val="007B6EAA"/>
    <w:rsid w:val="007B748C"/>
    <w:rsid w:val="007C1196"/>
    <w:rsid w:val="007C1A8E"/>
    <w:rsid w:val="007C2DD6"/>
    <w:rsid w:val="007C3E33"/>
    <w:rsid w:val="007C5609"/>
    <w:rsid w:val="007C5B3C"/>
    <w:rsid w:val="007C5DAA"/>
    <w:rsid w:val="007C5FD3"/>
    <w:rsid w:val="007D0C34"/>
    <w:rsid w:val="007D0DA5"/>
    <w:rsid w:val="007D26B8"/>
    <w:rsid w:val="007D4016"/>
    <w:rsid w:val="007D6963"/>
    <w:rsid w:val="007D70A2"/>
    <w:rsid w:val="007D76AB"/>
    <w:rsid w:val="007E0112"/>
    <w:rsid w:val="007E0B82"/>
    <w:rsid w:val="007E1533"/>
    <w:rsid w:val="007E165F"/>
    <w:rsid w:val="007E1D1E"/>
    <w:rsid w:val="007E3124"/>
    <w:rsid w:val="007E3B14"/>
    <w:rsid w:val="007E473E"/>
    <w:rsid w:val="007E65DE"/>
    <w:rsid w:val="007E6627"/>
    <w:rsid w:val="007E7718"/>
    <w:rsid w:val="007F1470"/>
    <w:rsid w:val="007F2208"/>
    <w:rsid w:val="007F2222"/>
    <w:rsid w:val="007F2406"/>
    <w:rsid w:val="007F3381"/>
    <w:rsid w:val="007F3BCD"/>
    <w:rsid w:val="007F3FDF"/>
    <w:rsid w:val="007F4D04"/>
    <w:rsid w:val="007F5650"/>
    <w:rsid w:val="007F5A3D"/>
    <w:rsid w:val="007F5AD9"/>
    <w:rsid w:val="00801E16"/>
    <w:rsid w:val="00803539"/>
    <w:rsid w:val="00804454"/>
    <w:rsid w:val="0080621A"/>
    <w:rsid w:val="0080700C"/>
    <w:rsid w:val="00807EFF"/>
    <w:rsid w:val="00807F83"/>
    <w:rsid w:val="00810390"/>
    <w:rsid w:val="00810C48"/>
    <w:rsid w:val="00811A07"/>
    <w:rsid w:val="00811A88"/>
    <w:rsid w:val="008125CE"/>
    <w:rsid w:val="00815874"/>
    <w:rsid w:val="008169A5"/>
    <w:rsid w:val="00816C09"/>
    <w:rsid w:val="008179C8"/>
    <w:rsid w:val="00817FB7"/>
    <w:rsid w:val="00821F88"/>
    <w:rsid w:val="00822D82"/>
    <w:rsid w:val="00823208"/>
    <w:rsid w:val="0082350C"/>
    <w:rsid w:val="008235CF"/>
    <w:rsid w:val="00823A1D"/>
    <w:rsid w:val="00823C4B"/>
    <w:rsid w:val="00823E40"/>
    <w:rsid w:val="00824789"/>
    <w:rsid w:val="0082547E"/>
    <w:rsid w:val="0082568A"/>
    <w:rsid w:val="00826319"/>
    <w:rsid w:val="00826B41"/>
    <w:rsid w:val="00826F78"/>
    <w:rsid w:val="00826FBA"/>
    <w:rsid w:val="008275F7"/>
    <w:rsid w:val="0083077C"/>
    <w:rsid w:val="00831172"/>
    <w:rsid w:val="00832DEB"/>
    <w:rsid w:val="00833CCB"/>
    <w:rsid w:val="00834B64"/>
    <w:rsid w:val="00834BC4"/>
    <w:rsid w:val="00840494"/>
    <w:rsid w:val="008423DE"/>
    <w:rsid w:val="00844463"/>
    <w:rsid w:val="008454C0"/>
    <w:rsid w:val="0084598F"/>
    <w:rsid w:val="00847394"/>
    <w:rsid w:val="00847FA9"/>
    <w:rsid w:val="00850056"/>
    <w:rsid w:val="00851B49"/>
    <w:rsid w:val="008528BB"/>
    <w:rsid w:val="00852920"/>
    <w:rsid w:val="00853ABD"/>
    <w:rsid w:val="0085582C"/>
    <w:rsid w:val="00855D10"/>
    <w:rsid w:val="00857A02"/>
    <w:rsid w:val="00860A7D"/>
    <w:rsid w:val="00860DBE"/>
    <w:rsid w:val="00861B70"/>
    <w:rsid w:val="0086222E"/>
    <w:rsid w:val="00862A3B"/>
    <w:rsid w:val="00862BF1"/>
    <w:rsid w:val="00864BFD"/>
    <w:rsid w:val="00865789"/>
    <w:rsid w:val="00865B29"/>
    <w:rsid w:val="0086768F"/>
    <w:rsid w:val="00867A66"/>
    <w:rsid w:val="008701C7"/>
    <w:rsid w:val="00870556"/>
    <w:rsid w:val="00871122"/>
    <w:rsid w:val="00872747"/>
    <w:rsid w:val="0087334C"/>
    <w:rsid w:val="00876C48"/>
    <w:rsid w:val="00877A23"/>
    <w:rsid w:val="00880172"/>
    <w:rsid w:val="00880562"/>
    <w:rsid w:val="00880A46"/>
    <w:rsid w:val="00881ED3"/>
    <w:rsid w:val="00883EB9"/>
    <w:rsid w:val="008847A5"/>
    <w:rsid w:val="00885641"/>
    <w:rsid w:val="00885724"/>
    <w:rsid w:val="0088583A"/>
    <w:rsid w:val="00886ADE"/>
    <w:rsid w:val="0089118B"/>
    <w:rsid w:val="008916D8"/>
    <w:rsid w:val="00891733"/>
    <w:rsid w:val="008923C1"/>
    <w:rsid w:val="00892407"/>
    <w:rsid w:val="00894115"/>
    <w:rsid w:val="008955AC"/>
    <w:rsid w:val="008977E1"/>
    <w:rsid w:val="008A059A"/>
    <w:rsid w:val="008A0647"/>
    <w:rsid w:val="008A18A8"/>
    <w:rsid w:val="008A2235"/>
    <w:rsid w:val="008A281E"/>
    <w:rsid w:val="008A41C8"/>
    <w:rsid w:val="008A58F6"/>
    <w:rsid w:val="008A7825"/>
    <w:rsid w:val="008A7EA9"/>
    <w:rsid w:val="008B085C"/>
    <w:rsid w:val="008B0EF5"/>
    <w:rsid w:val="008B1990"/>
    <w:rsid w:val="008B27B4"/>
    <w:rsid w:val="008B2834"/>
    <w:rsid w:val="008B4E96"/>
    <w:rsid w:val="008B50F4"/>
    <w:rsid w:val="008B524B"/>
    <w:rsid w:val="008B55BC"/>
    <w:rsid w:val="008C261B"/>
    <w:rsid w:val="008C2F82"/>
    <w:rsid w:val="008C3CFF"/>
    <w:rsid w:val="008C4007"/>
    <w:rsid w:val="008C453E"/>
    <w:rsid w:val="008C616D"/>
    <w:rsid w:val="008C780F"/>
    <w:rsid w:val="008D0BDF"/>
    <w:rsid w:val="008D12AD"/>
    <w:rsid w:val="008D1DEE"/>
    <w:rsid w:val="008D5A5A"/>
    <w:rsid w:val="008D64D6"/>
    <w:rsid w:val="008D776C"/>
    <w:rsid w:val="008D79BE"/>
    <w:rsid w:val="008E0638"/>
    <w:rsid w:val="008E0C5B"/>
    <w:rsid w:val="008E1C23"/>
    <w:rsid w:val="008E205D"/>
    <w:rsid w:val="008E4BBF"/>
    <w:rsid w:val="008E512E"/>
    <w:rsid w:val="008E54CC"/>
    <w:rsid w:val="008E7B0C"/>
    <w:rsid w:val="008F0342"/>
    <w:rsid w:val="008F054D"/>
    <w:rsid w:val="008F1302"/>
    <w:rsid w:val="008F17DB"/>
    <w:rsid w:val="008F17EC"/>
    <w:rsid w:val="008F4043"/>
    <w:rsid w:val="008F4193"/>
    <w:rsid w:val="008F4236"/>
    <w:rsid w:val="008F4277"/>
    <w:rsid w:val="008F5859"/>
    <w:rsid w:val="008F6643"/>
    <w:rsid w:val="008F767A"/>
    <w:rsid w:val="008F797D"/>
    <w:rsid w:val="009003BD"/>
    <w:rsid w:val="0090201F"/>
    <w:rsid w:val="00902468"/>
    <w:rsid w:val="009024E4"/>
    <w:rsid w:val="00904213"/>
    <w:rsid w:val="00904828"/>
    <w:rsid w:val="009049CC"/>
    <w:rsid w:val="00905974"/>
    <w:rsid w:val="00905AB0"/>
    <w:rsid w:val="0090639E"/>
    <w:rsid w:val="0091036D"/>
    <w:rsid w:val="00911FC2"/>
    <w:rsid w:val="00914C64"/>
    <w:rsid w:val="00915F9C"/>
    <w:rsid w:val="00916AB7"/>
    <w:rsid w:val="00917B0F"/>
    <w:rsid w:val="0092000F"/>
    <w:rsid w:val="00920110"/>
    <w:rsid w:val="009231FE"/>
    <w:rsid w:val="00923F54"/>
    <w:rsid w:val="00925C24"/>
    <w:rsid w:val="0092732D"/>
    <w:rsid w:val="00930DEB"/>
    <w:rsid w:val="0093199C"/>
    <w:rsid w:val="00932C39"/>
    <w:rsid w:val="00933A83"/>
    <w:rsid w:val="00933CF8"/>
    <w:rsid w:val="009354D4"/>
    <w:rsid w:val="00935A15"/>
    <w:rsid w:val="00935F80"/>
    <w:rsid w:val="0093626F"/>
    <w:rsid w:val="009366B3"/>
    <w:rsid w:val="00936CC1"/>
    <w:rsid w:val="0093733A"/>
    <w:rsid w:val="009407D9"/>
    <w:rsid w:val="00941732"/>
    <w:rsid w:val="00942553"/>
    <w:rsid w:val="0094289D"/>
    <w:rsid w:val="009430B9"/>
    <w:rsid w:val="00943AEC"/>
    <w:rsid w:val="00943E76"/>
    <w:rsid w:val="00944277"/>
    <w:rsid w:val="00950386"/>
    <w:rsid w:val="00950781"/>
    <w:rsid w:val="009511BD"/>
    <w:rsid w:val="00951C66"/>
    <w:rsid w:val="00953B38"/>
    <w:rsid w:val="0095425C"/>
    <w:rsid w:val="00956203"/>
    <w:rsid w:val="0095702F"/>
    <w:rsid w:val="009574D0"/>
    <w:rsid w:val="00957750"/>
    <w:rsid w:val="009613C7"/>
    <w:rsid w:val="00962717"/>
    <w:rsid w:val="00962989"/>
    <w:rsid w:val="00966308"/>
    <w:rsid w:val="009721B0"/>
    <w:rsid w:val="009723B8"/>
    <w:rsid w:val="00973E09"/>
    <w:rsid w:val="0097458A"/>
    <w:rsid w:val="00975259"/>
    <w:rsid w:val="00975D57"/>
    <w:rsid w:val="00977FC1"/>
    <w:rsid w:val="00981824"/>
    <w:rsid w:val="00981D64"/>
    <w:rsid w:val="0098269B"/>
    <w:rsid w:val="00982CF3"/>
    <w:rsid w:val="00984205"/>
    <w:rsid w:val="0098497B"/>
    <w:rsid w:val="00985FB4"/>
    <w:rsid w:val="009862F1"/>
    <w:rsid w:val="00986872"/>
    <w:rsid w:val="00986E94"/>
    <w:rsid w:val="00986EB9"/>
    <w:rsid w:val="0099092A"/>
    <w:rsid w:val="00992F45"/>
    <w:rsid w:val="0099322D"/>
    <w:rsid w:val="00995D46"/>
    <w:rsid w:val="009964A2"/>
    <w:rsid w:val="00997915"/>
    <w:rsid w:val="009A45D7"/>
    <w:rsid w:val="009A4BBB"/>
    <w:rsid w:val="009A6EB7"/>
    <w:rsid w:val="009B081D"/>
    <w:rsid w:val="009B09D9"/>
    <w:rsid w:val="009B1765"/>
    <w:rsid w:val="009B60ED"/>
    <w:rsid w:val="009B687C"/>
    <w:rsid w:val="009B7A47"/>
    <w:rsid w:val="009C006A"/>
    <w:rsid w:val="009C08A2"/>
    <w:rsid w:val="009C1F68"/>
    <w:rsid w:val="009C20B9"/>
    <w:rsid w:val="009C4887"/>
    <w:rsid w:val="009C60BD"/>
    <w:rsid w:val="009C6FBD"/>
    <w:rsid w:val="009C7478"/>
    <w:rsid w:val="009D1A34"/>
    <w:rsid w:val="009D2513"/>
    <w:rsid w:val="009D26A2"/>
    <w:rsid w:val="009D4AC3"/>
    <w:rsid w:val="009D54C7"/>
    <w:rsid w:val="009D5AB7"/>
    <w:rsid w:val="009E0A4C"/>
    <w:rsid w:val="009E337E"/>
    <w:rsid w:val="009E4B51"/>
    <w:rsid w:val="009E5042"/>
    <w:rsid w:val="009E52D7"/>
    <w:rsid w:val="009E53FB"/>
    <w:rsid w:val="009E725A"/>
    <w:rsid w:val="009F0F78"/>
    <w:rsid w:val="009F12B7"/>
    <w:rsid w:val="009F1381"/>
    <w:rsid w:val="009F30DC"/>
    <w:rsid w:val="009F50AB"/>
    <w:rsid w:val="009F56B4"/>
    <w:rsid w:val="00A02E3A"/>
    <w:rsid w:val="00A032F0"/>
    <w:rsid w:val="00A0364F"/>
    <w:rsid w:val="00A03DA6"/>
    <w:rsid w:val="00A04C1D"/>
    <w:rsid w:val="00A05416"/>
    <w:rsid w:val="00A0556E"/>
    <w:rsid w:val="00A05DE9"/>
    <w:rsid w:val="00A0617C"/>
    <w:rsid w:val="00A06902"/>
    <w:rsid w:val="00A0793D"/>
    <w:rsid w:val="00A07ECE"/>
    <w:rsid w:val="00A10708"/>
    <w:rsid w:val="00A115E5"/>
    <w:rsid w:val="00A11C06"/>
    <w:rsid w:val="00A11F1C"/>
    <w:rsid w:val="00A1214F"/>
    <w:rsid w:val="00A12682"/>
    <w:rsid w:val="00A12C06"/>
    <w:rsid w:val="00A134EC"/>
    <w:rsid w:val="00A14403"/>
    <w:rsid w:val="00A14E4B"/>
    <w:rsid w:val="00A16408"/>
    <w:rsid w:val="00A16974"/>
    <w:rsid w:val="00A170C3"/>
    <w:rsid w:val="00A2198C"/>
    <w:rsid w:val="00A2568F"/>
    <w:rsid w:val="00A2631D"/>
    <w:rsid w:val="00A270D5"/>
    <w:rsid w:val="00A2734F"/>
    <w:rsid w:val="00A33BAD"/>
    <w:rsid w:val="00A36857"/>
    <w:rsid w:val="00A37EAC"/>
    <w:rsid w:val="00A41AAF"/>
    <w:rsid w:val="00A41C4F"/>
    <w:rsid w:val="00A427D3"/>
    <w:rsid w:val="00A45B57"/>
    <w:rsid w:val="00A462B3"/>
    <w:rsid w:val="00A46E1F"/>
    <w:rsid w:val="00A5216C"/>
    <w:rsid w:val="00A53DFC"/>
    <w:rsid w:val="00A5474D"/>
    <w:rsid w:val="00A54A1D"/>
    <w:rsid w:val="00A54F0A"/>
    <w:rsid w:val="00A56C91"/>
    <w:rsid w:val="00A6035C"/>
    <w:rsid w:val="00A6048C"/>
    <w:rsid w:val="00A611E7"/>
    <w:rsid w:val="00A620B3"/>
    <w:rsid w:val="00A626CA"/>
    <w:rsid w:val="00A62DDE"/>
    <w:rsid w:val="00A62F86"/>
    <w:rsid w:val="00A6347F"/>
    <w:rsid w:val="00A65B9B"/>
    <w:rsid w:val="00A67727"/>
    <w:rsid w:val="00A701BB"/>
    <w:rsid w:val="00A73080"/>
    <w:rsid w:val="00A73531"/>
    <w:rsid w:val="00A73F4D"/>
    <w:rsid w:val="00A74D57"/>
    <w:rsid w:val="00A751C9"/>
    <w:rsid w:val="00A7592C"/>
    <w:rsid w:val="00A75A29"/>
    <w:rsid w:val="00A75B3E"/>
    <w:rsid w:val="00A75FA6"/>
    <w:rsid w:val="00A76068"/>
    <w:rsid w:val="00A7640D"/>
    <w:rsid w:val="00A84221"/>
    <w:rsid w:val="00A85329"/>
    <w:rsid w:val="00A857DE"/>
    <w:rsid w:val="00A8647C"/>
    <w:rsid w:val="00A86C57"/>
    <w:rsid w:val="00A90655"/>
    <w:rsid w:val="00A9099C"/>
    <w:rsid w:val="00A92122"/>
    <w:rsid w:val="00A93D9C"/>
    <w:rsid w:val="00A9486F"/>
    <w:rsid w:val="00A9738A"/>
    <w:rsid w:val="00A97669"/>
    <w:rsid w:val="00A97C2A"/>
    <w:rsid w:val="00AA0D98"/>
    <w:rsid w:val="00AA0F17"/>
    <w:rsid w:val="00AA1332"/>
    <w:rsid w:val="00AA1CE4"/>
    <w:rsid w:val="00AA2336"/>
    <w:rsid w:val="00AA2778"/>
    <w:rsid w:val="00AA36A9"/>
    <w:rsid w:val="00AA3AC6"/>
    <w:rsid w:val="00AA55A4"/>
    <w:rsid w:val="00AA6678"/>
    <w:rsid w:val="00AA773C"/>
    <w:rsid w:val="00AB123B"/>
    <w:rsid w:val="00AB134E"/>
    <w:rsid w:val="00AB191B"/>
    <w:rsid w:val="00AB1DE3"/>
    <w:rsid w:val="00AB2743"/>
    <w:rsid w:val="00AB3259"/>
    <w:rsid w:val="00AB5312"/>
    <w:rsid w:val="00AB74D2"/>
    <w:rsid w:val="00AB7B0F"/>
    <w:rsid w:val="00AC0622"/>
    <w:rsid w:val="00AC0AE9"/>
    <w:rsid w:val="00AC14A4"/>
    <w:rsid w:val="00AC2F00"/>
    <w:rsid w:val="00AC3BD5"/>
    <w:rsid w:val="00AC4652"/>
    <w:rsid w:val="00AC47B5"/>
    <w:rsid w:val="00AC5FD2"/>
    <w:rsid w:val="00AC648A"/>
    <w:rsid w:val="00AD219A"/>
    <w:rsid w:val="00AD537F"/>
    <w:rsid w:val="00AD5940"/>
    <w:rsid w:val="00AD74E8"/>
    <w:rsid w:val="00AE14C6"/>
    <w:rsid w:val="00AE17FD"/>
    <w:rsid w:val="00AE1FBB"/>
    <w:rsid w:val="00AE2C42"/>
    <w:rsid w:val="00AE2E8A"/>
    <w:rsid w:val="00AE34F6"/>
    <w:rsid w:val="00AE468D"/>
    <w:rsid w:val="00AE53B5"/>
    <w:rsid w:val="00AE6501"/>
    <w:rsid w:val="00AE7E45"/>
    <w:rsid w:val="00AF3012"/>
    <w:rsid w:val="00AF3803"/>
    <w:rsid w:val="00AF3EDA"/>
    <w:rsid w:val="00AF4ECF"/>
    <w:rsid w:val="00AF545D"/>
    <w:rsid w:val="00AF570F"/>
    <w:rsid w:val="00AF59A9"/>
    <w:rsid w:val="00AF67A9"/>
    <w:rsid w:val="00AF6DC1"/>
    <w:rsid w:val="00AF6F7B"/>
    <w:rsid w:val="00B00E92"/>
    <w:rsid w:val="00B015B9"/>
    <w:rsid w:val="00B01C41"/>
    <w:rsid w:val="00B0337C"/>
    <w:rsid w:val="00B034B7"/>
    <w:rsid w:val="00B04A41"/>
    <w:rsid w:val="00B057FF"/>
    <w:rsid w:val="00B05F34"/>
    <w:rsid w:val="00B05FB6"/>
    <w:rsid w:val="00B07722"/>
    <w:rsid w:val="00B079FB"/>
    <w:rsid w:val="00B11514"/>
    <w:rsid w:val="00B11EBA"/>
    <w:rsid w:val="00B124FC"/>
    <w:rsid w:val="00B13057"/>
    <w:rsid w:val="00B13473"/>
    <w:rsid w:val="00B14411"/>
    <w:rsid w:val="00B160F4"/>
    <w:rsid w:val="00B17232"/>
    <w:rsid w:val="00B21BB4"/>
    <w:rsid w:val="00B21FFC"/>
    <w:rsid w:val="00B2359C"/>
    <w:rsid w:val="00B250C7"/>
    <w:rsid w:val="00B2597F"/>
    <w:rsid w:val="00B261D8"/>
    <w:rsid w:val="00B26D11"/>
    <w:rsid w:val="00B26D31"/>
    <w:rsid w:val="00B302E8"/>
    <w:rsid w:val="00B33D69"/>
    <w:rsid w:val="00B34415"/>
    <w:rsid w:val="00B353B8"/>
    <w:rsid w:val="00B368ED"/>
    <w:rsid w:val="00B37077"/>
    <w:rsid w:val="00B377E0"/>
    <w:rsid w:val="00B407AF"/>
    <w:rsid w:val="00B41D27"/>
    <w:rsid w:val="00B42EC6"/>
    <w:rsid w:val="00B43A02"/>
    <w:rsid w:val="00B442FD"/>
    <w:rsid w:val="00B444A8"/>
    <w:rsid w:val="00B445DA"/>
    <w:rsid w:val="00B44A21"/>
    <w:rsid w:val="00B45B33"/>
    <w:rsid w:val="00B514A8"/>
    <w:rsid w:val="00B51F04"/>
    <w:rsid w:val="00B52DCE"/>
    <w:rsid w:val="00B537AA"/>
    <w:rsid w:val="00B53882"/>
    <w:rsid w:val="00B55E38"/>
    <w:rsid w:val="00B577AA"/>
    <w:rsid w:val="00B606A1"/>
    <w:rsid w:val="00B61CCF"/>
    <w:rsid w:val="00B623A8"/>
    <w:rsid w:val="00B63319"/>
    <w:rsid w:val="00B64852"/>
    <w:rsid w:val="00B65B6D"/>
    <w:rsid w:val="00B670C4"/>
    <w:rsid w:val="00B7123E"/>
    <w:rsid w:val="00B71FA6"/>
    <w:rsid w:val="00B73201"/>
    <w:rsid w:val="00B73C36"/>
    <w:rsid w:val="00B74004"/>
    <w:rsid w:val="00B748B8"/>
    <w:rsid w:val="00B7503C"/>
    <w:rsid w:val="00B75499"/>
    <w:rsid w:val="00B75740"/>
    <w:rsid w:val="00B7722F"/>
    <w:rsid w:val="00B7776A"/>
    <w:rsid w:val="00B863B6"/>
    <w:rsid w:val="00B87820"/>
    <w:rsid w:val="00B90DDC"/>
    <w:rsid w:val="00B91293"/>
    <w:rsid w:val="00B91C61"/>
    <w:rsid w:val="00B91D14"/>
    <w:rsid w:val="00B92B65"/>
    <w:rsid w:val="00B9300B"/>
    <w:rsid w:val="00B93957"/>
    <w:rsid w:val="00B93C63"/>
    <w:rsid w:val="00B95E75"/>
    <w:rsid w:val="00B967A9"/>
    <w:rsid w:val="00B97316"/>
    <w:rsid w:val="00BA0439"/>
    <w:rsid w:val="00BA0F1F"/>
    <w:rsid w:val="00BA0FED"/>
    <w:rsid w:val="00BA17F5"/>
    <w:rsid w:val="00BA1AB6"/>
    <w:rsid w:val="00BA1EE7"/>
    <w:rsid w:val="00BA2290"/>
    <w:rsid w:val="00BA25A1"/>
    <w:rsid w:val="00BA2C2A"/>
    <w:rsid w:val="00BA3DD7"/>
    <w:rsid w:val="00BA473D"/>
    <w:rsid w:val="00BA500F"/>
    <w:rsid w:val="00BA6638"/>
    <w:rsid w:val="00BA669C"/>
    <w:rsid w:val="00BB20D5"/>
    <w:rsid w:val="00BC1330"/>
    <w:rsid w:val="00BC392C"/>
    <w:rsid w:val="00BC435B"/>
    <w:rsid w:val="00BC548A"/>
    <w:rsid w:val="00BC56AD"/>
    <w:rsid w:val="00BC58AE"/>
    <w:rsid w:val="00BC6775"/>
    <w:rsid w:val="00BC7381"/>
    <w:rsid w:val="00BC79FA"/>
    <w:rsid w:val="00BD004F"/>
    <w:rsid w:val="00BD0619"/>
    <w:rsid w:val="00BD10F3"/>
    <w:rsid w:val="00BD2A11"/>
    <w:rsid w:val="00BD33A8"/>
    <w:rsid w:val="00BD63C0"/>
    <w:rsid w:val="00BD7614"/>
    <w:rsid w:val="00BE1DC7"/>
    <w:rsid w:val="00BE2F2E"/>
    <w:rsid w:val="00BE5019"/>
    <w:rsid w:val="00BE53CB"/>
    <w:rsid w:val="00BE5747"/>
    <w:rsid w:val="00BF104C"/>
    <w:rsid w:val="00BF1465"/>
    <w:rsid w:val="00BF2E20"/>
    <w:rsid w:val="00BF5A19"/>
    <w:rsid w:val="00BF6FBC"/>
    <w:rsid w:val="00C03170"/>
    <w:rsid w:val="00C0425C"/>
    <w:rsid w:val="00C04498"/>
    <w:rsid w:val="00C04A7A"/>
    <w:rsid w:val="00C053B5"/>
    <w:rsid w:val="00C075CC"/>
    <w:rsid w:val="00C10441"/>
    <w:rsid w:val="00C10C1E"/>
    <w:rsid w:val="00C1106F"/>
    <w:rsid w:val="00C124F4"/>
    <w:rsid w:val="00C12B26"/>
    <w:rsid w:val="00C12ED7"/>
    <w:rsid w:val="00C13379"/>
    <w:rsid w:val="00C1471B"/>
    <w:rsid w:val="00C15AC0"/>
    <w:rsid w:val="00C1629F"/>
    <w:rsid w:val="00C16542"/>
    <w:rsid w:val="00C16BCD"/>
    <w:rsid w:val="00C178C3"/>
    <w:rsid w:val="00C200F5"/>
    <w:rsid w:val="00C20971"/>
    <w:rsid w:val="00C20B01"/>
    <w:rsid w:val="00C2266D"/>
    <w:rsid w:val="00C22F4F"/>
    <w:rsid w:val="00C232E0"/>
    <w:rsid w:val="00C23565"/>
    <w:rsid w:val="00C24C36"/>
    <w:rsid w:val="00C24FE1"/>
    <w:rsid w:val="00C2525C"/>
    <w:rsid w:val="00C25C22"/>
    <w:rsid w:val="00C27DA5"/>
    <w:rsid w:val="00C30591"/>
    <w:rsid w:val="00C30B43"/>
    <w:rsid w:val="00C30DAF"/>
    <w:rsid w:val="00C314BC"/>
    <w:rsid w:val="00C33132"/>
    <w:rsid w:val="00C351C7"/>
    <w:rsid w:val="00C36A9E"/>
    <w:rsid w:val="00C36F22"/>
    <w:rsid w:val="00C378F3"/>
    <w:rsid w:val="00C41920"/>
    <w:rsid w:val="00C41F78"/>
    <w:rsid w:val="00C42EB9"/>
    <w:rsid w:val="00C43087"/>
    <w:rsid w:val="00C46202"/>
    <w:rsid w:val="00C51869"/>
    <w:rsid w:val="00C524AD"/>
    <w:rsid w:val="00C5276A"/>
    <w:rsid w:val="00C53BFA"/>
    <w:rsid w:val="00C54547"/>
    <w:rsid w:val="00C56AE0"/>
    <w:rsid w:val="00C56DBE"/>
    <w:rsid w:val="00C56E5B"/>
    <w:rsid w:val="00C56F26"/>
    <w:rsid w:val="00C5797F"/>
    <w:rsid w:val="00C615DE"/>
    <w:rsid w:val="00C6379C"/>
    <w:rsid w:val="00C640A5"/>
    <w:rsid w:val="00C65CBF"/>
    <w:rsid w:val="00C65ED5"/>
    <w:rsid w:val="00C6698F"/>
    <w:rsid w:val="00C66D82"/>
    <w:rsid w:val="00C66E52"/>
    <w:rsid w:val="00C67A4B"/>
    <w:rsid w:val="00C67E8B"/>
    <w:rsid w:val="00C73C48"/>
    <w:rsid w:val="00C73E1F"/>
    <w:rsid w:val="00C7509A"/>
    <w:rsid w:val="00C760B8"/>
    <w:rsid w:val="00C760BE"/>
    <w:rsid w:val="00C77FE2"/>
    <w:rsid w:val="00C808AA"/>
    <w:rsid w:val="00C81649"/>
    <w:rsid w:val="00C81A21"/>
    <w:rsid w:val="00C82F91"/>
    <w:rsid w:val="00C84332"/>
    <w:rsid w:val="00C84582"/>
    <w:rsid w:val="00C8533F"/>
    <w:rsid w:val="00C8585C"/>
    <w:rsid w:val="00C87E4E"/>
    <w:rsid w:val="00C90159"/>
    <w:rsid w:val="00C91AFE"/>
    <w:rsid w:val="00C925DC"/>
    <w:rsid w:val="00C93643"/>
    <w:rsid w:val="00C9391F"/>
    <w:rsid w:val="00C941BE"/>
    <w:rsid w:val="00C94E12"/>
    <w:rsid w:val="00C95696"/>
    <w:rsid w:val="00C96EE0"/>
    <w:rsid w:val="00CA1BDD"/>
    <w:rsid w:val="00CA3D5E"/>
    <w:rsid w:val="00CA3FFD"/>
    <w:rsid w:val="00CA49D0"/>
    <w:rsid w:val="00CA4D63"/>
    <w:rsid w:val="00CA63F8"/>
    <w:rsid w:val="00CB09C7"/>
    <w:rsid w:val="00CB0E5E"/>
    <w:rsid w:val="00CB11B2"/>
    <w:rsid w:val="00CB1A2F"/>
    <w:rsid w:val="00CB2018"/>
    <w:rsid w:val="00CB3795"/>
    <w:rsid w:val="00CB47E1"/>
    <w:rsid w:val="00CB514A"/>
    <w:rsid w:val="00CC08DA"/>
    <w:rsid w:val="00CC0D42"/>
    <w:rsid w:val="00CC1169"/>
    <w:rsid w:val="00CC1A59"/>
    <w:rsid w:val="00CC2561"/>
    <w:rsid w:val="00CC2712"/>
    <w:rsid w:val="00CC35B9"/>
    <w:rsid w:val="00CC3E74"/>
    <w:rsid w:val="00CC403E"/>
    <w:rsid w:val="00CC45EC"/>
    <w:rsid w:val="00CC4E57"/>
    <w:rsid w:val="00CD14F8"/>
    <w:rsid w:val="00CD3296"/>
    <w:rsid w:val="00CD43C0"/>
    <w:rsid w:val="00CD6549"/>
    <w:rsid w:val="00CE03EA"/>
    <w:rsid w:val="00CE0762"/>
    <w:rsid w:val="00CE2098"/>
    <w:rsid w:val="00CE21B7"/>
    <w:rsid w:val="00CE31C5"/>
    <w:rsid w:val="00CE4ACD"/>
    <w:rsid w:val="00CE593E"/>
    <w:rsid w:val="00CE5A9A"/>
    <w:rsid w:val="00CE6B18"/>
    <w:rsid w:val="00CE6D93"/>
    <w:rsid w:val="00CF04BE"/>
    <w:rsid w:val="00CF1E01"/>
    <w:rsid w:val="00CF383D"/>
    <w:rsid w:val="00CF4583"/>
    <w:rsid w:val="00CF4597"/>
    <w:rsid w:val="00CF5CA7"/>
    <w:rsid w:val="00CF6C0F"/>
    <w:rsid w:val="00CF7041"/>
    <w:rsid w:val="00D00C12"/>
    <w:rsid w:val="00D02F39"/>
    <w:rsid w:val="00D03C64"/>
    <w:rsid w:val="00D04F39"/>
    <w:rsid w:val="00D06EE6"/>
    <w:rsid w:val="00D06FB7"/>
    <w:rsid w:val="00D075B0"/>
    <w:rsid w:val="00D07FEC"/>
    <w:rsid w:val="00D1003B"/>
    <w:rsid w:val="00D108C4"/>
    <w:rsid w:val="00D12237"/>
    <w:rsid w:val="00D1432A"/>
    <w:rsid w:val="00D14B6B"/>
    <w:rsid w:val="00D14CA7"/>
    <w:rsid w:val="00D239B3"/>
    <w:rsid w:val="00D24ED1"/>
    <w:rsid w:val="00D256EE"/>
    <w:rsid w:val="00D26376"/>
    <w:rsid w:val="00D266F7"/>
    <w:rsid w:val="00D2681E"/>
    <w:rsid w:val="00D27D82"/>
    <w:rsid w:val="00D306AF"/>
    <w:rsid w:val="00D30817"/>
    <w:rsid w:val="00D3387B"/>
    <w:rsid w:val="00D34338"/>
    <w:rsid w:val="00D34414"/>
    <w:rsid w:val="00D34941"/>
    <w:rsid w:val="00D362A8"/>
    <w:rsid w:val="00D37133"/>
    <w:rsid w:val="00D4186F"/>
    <w:rsid w:val="00D41A53"/>
    <w:rsid w:val="00D4599C"/>
    <w:rsid w:val="00D47200"/>
    <w:rsid w:val="00D47226"/>
    <w:rsid w:val="00D476E4"/>
    <w:rsid w:val="00D47A35"/>
    <w:rsid w:val="00D509E1"/>
    <w:rsid w:val="00D5131A"/>
    <w:rsid w:val="00D54181"/>
    <w:rsid w:val="00D54DA9"/>
    <w:rsid w:val="00D5530B"/>
    <w:rsid w:val="00D56094"/>
    <w:rsid w:val="00D56CE0"/>
    <w:rsid w:val="00D572DE"/>
    <w:rsid w:val="00D61439"/>
    <w:rsid w:val="00D639DF"/>
    <w:rsid w:val="00D65D34"/>
    <w:rsid w:val="00D674CC"/>
    <w:rsid w:val="00D705AC"/>
    <w:rsid w:val="00D706A7"/>
    <w:rsid w:val="00D75596"/>
    <w:rsid w:val="00D75896"/>
    <w:rsid w:val="00D7608C"/>
    <w:rsid w:val="00D76902"/>
    <w:rsid w:val="00D80723"/>
    <w:rsid w:val="00D83269"/>
    <w:rsid w:val="00D8507C"/>
    <w:rsid w:val="00D85359"/>
    <w:rsid w:val="00D85C3F"/>
    <w:rsid w:val="00D85DD7"/>
    <w:rsid w:val="00D85E89"/>
    <w:rsid w:val="00D86B83"/>
    <w:rsid w:val="00D86B8C"/>
    <w:rsid w:val="00D87C31"/>
    <w:rsid w:val="00D87DA7"/>
    <w:rsid w:val="00D91D8D"/>
    <w:rsid w:val="00D93D09"/>
    <w:rsid w:val="00D952BC"/>
    <w:rsid w:val="00D96152"/>
    <w:rsid w:val="00D964E8"/>
    <w:rsid w:val="00D964FA"/>
    <w:rsid w:val="00D96999"/>
    <w:rsid w:val="00D96DA7"/>
    <w:rsid w:val="00DA1234"/>
    <w:rsid w:val="00DA4E98"/>
    <w:rsid w:val="00DA74F7"/>
    <w:rsid w:val="00DB5979"/>
    <w:rsid w:val="00DC0A7F"/>
    <w:rsid w:val="00DC1093"/>
    <w:rsid w:val="00DC1A5F"/>
    <w:rsid w:val="00DC1EA8"/>
    <w:rsid w:val="00DD00F3"/>
    <w:rsid w:val="00DD0767"/>
    <w:rsid w:val="00DD1BB7"/>
    <w:rsid w:val="00DD1D17"/>
    <w:rsid w:val="00DD5395"/>
    <w:rsid w:val="00DD7E82"/>
    <w:rsid w:val="00DE2DCE"/>
    <w:rsid w:val="00DE36C4"/>
    <w:rsid w:val="00DE5010"/>
    <w:rsid w:val="00DE53BD"/>
    <w:rsid w:val="00DE582C"/>
    <w:rsid w:val="00DF1587"/>
    <w:rsid w:val="00DF222C"/>
    <w:rsid w:val="00DF2BDC"/>
    <w:rsid w:val="00DF3CC9"/>
    <w:rsid w:val="00DF459C"/>
    <w:rsid w:val="00DF46E3"/>
    <w:rsid w:val="00DF4A6D"/>
    <w:rsid w:val="00DF4BB5"/>
    <w:rsid w:val="00DF66C5"/>
    <w:rsid w:val="00DF672C"/>
    <w:rsid w:val="00DF7DAD"/>
    <w:rsid w:val="00E005B2"/>
    <w:rsid w:val="00E00A36"/>
    <w:rsid w:val="00E00C8B"/>
    <w:rsid w:val="00E00D2D"/>
    <w:rsid w:val="00E02273"/>
    <w:rsid w:val="00E05012"/>
    <w:rsid w:val="00E0595C"/>
    <w:rsid w:val="00E0628C"/>
    <w:rsid w:val="00E12330"/>
    <w:rsid w:val="00E123FC"/>
    <w:rsid w:val="00E12530"/>
    <w:rsid w:val="00E14418"/>
    <w:rsid w:val="00E14CEB"/>
    <w:rsid w:val="00E15994"/>
    <w:rsid w:val="00E16439"/>
    <w:rsid w:val="00E20390"/>
    <w:rsid w:val="00E20E7C"/>
    <w:rsid w:val="00E25662"/>
    <w:rsid w:val="00E271C5"/>
    <w:rsid w:val="00E3083D"/>
    <w:rsid w:val="00E30B4A"/>
    <w:rsid w:val="00E31FDA"/>
    <w:rsid w:val="00E33519"/>
    <w:rsid w:val="00E33A51"/>
    <w:rsid w:val="00E33EF1"/>
    <w:rsid w:val="00E353B8"/>
    <w:rsid w:val="00E356EA"/>
    <w:rsid w:val="00E35801"/>
    <w:rsid w:val="00E359ED"/>
    <w:rsid w:val="00E35F8F"/>
    <w:rsid w:val="00E36B28"/>
    <w:rsid w:val="00E37140"/>
    <w:rsid w:val="00E405F0"/>
    <w:rsid w:val="00E421E0"/>
    <w:rsid w:val="00E467AF"/>
    <w:rsid w:val="00E467FC"/>
    <w:rsid w:val="00E4707A"/>
    <w:rsid w:val="00E47642"/>
    <w:rsid w:val="00E47BA7"/>
    <w:rsid w:val="00E52539"/>
    <w:rsid w:val="00E526E4"/>
    <w:rsid w:val="00E529AA"/>
    <w:rsid w:val="00E52D59"/>
    <w:rsid w:val="00E53B3E"/>
    <w:rsid w:val="00E540BC"/>
    <w:rsid w:val="00E54263"/>
    <w:rsid w:val="00E55CA2"/>
    <w:rsid w:val="00E56972"/>
    <w:rsid w:val="00E61A63"/>
    <w:rsid w:val="00E63401"/>
    <w:rsid w:val="00E643EE"/>
    <w:rsid w:val="00E6645E"/>
    <w:rsid w:val="00E664E1"/>
    <w:rsid w:val="00E67B0D"/>
    <w:rsid w:val="00E72961"/>
    <w:rsid w:val="00E75B6E"/>
    <w:rsid w:val="00E75D78"/>
    <w:rsid w:val="00E75F4B"/>
    <w:rsid w:val="00E771CE"/>
    <w:rsid w:val="00E771FD"/>
    <w:rsid w:val="00E80899"/>
    <w:rsid w:val="00E81FF7"/>
    <w:rsid w:val="00E8203E"/>
    <w:rsid w:val="00E83375"/>
    <w:rsid w:val="00E84530"/>
    <w:rsid w:val="00E846DA"/>
    <w:rsid w:val="00E84E67"/>
    <w:rsid w:val="00E84FD6"/>
    <w:rsid w:val="00E85700"/>
    <w:rsid w:val="00E86075"/>
    <w:rsid w:val="00E8667C"/>
    <w:rsid w:val="00E87AB0"/>
    <w:rsid w:val="00E90AC5"/>
    <w:rsid w:val="00E90AED"/>
    <w:rsid w:val="00E91B06"/>
    <w:rsid w:val="00E91B86"/>
    <w:rsid w:val="00E91D70"/>
    <w:rsid w:val="00E945D4"/>
    <w:rsid w:val="00E96942"/>
    <w:rsid w:val="00EA37F6"/>
    <w:rsid w:val="00EA4882"/>
    <w:rsid w:val="00EA4BC5"/>
    <w:rsid w:val="00EA6563"/>
    <w:rsid w:val="00EA6D19"/>
    <w:rsid w:val="00EB29FE"/>
    <w:rsid w:val="00EB6750"/>
    <w:rsid w:val="00EB6CCA"/>
    <w:rsid w:val="00EB6D0E"/>
    <w:rsid w:val="00EB7424"/>
    <w:rsid w:val="00EC045F"/>
    <w:rsid w:val="00EC1AF1"/>
    <w:rsid w:val="00EC4201"/>
    <w:rsid w:val="00EC4AC0"/>
    <w:rsid w:val="00EC585A"/>
    <w:rsid w:val="00EC6618"/>
    <w:rsid w:val="00ED12B3"/>
    <w:rsid w:val="00EE0C22"/>
    <w:rsid w:val="00EE20BA"/>
    <w:rsid w:val="00EE6F14"/>
    <w:rsid w:val="00EE7273"/>
    <w:rsid w:val="00EF07B9"/>
    <w:rsid w:val="00EF0859"/>
    <w:rsid w:val="00EF2890"/>
    <w:rsid w:val="00EF365A"/>
    <w:rsid w:val="00EF416E"/>
    <w:rsid w:val="00EF515E"/>
    <w:rsid w:val="00EF51F1"/>
    <w:rsid w:val="00EF6D80"/>
    <w:rsid w:val="00EF724C"/>
    <w:rsid w:val="00EF7E7C"/>
    <w:rsid w:val="00F00088"/>
    <w:rsid w:val="00F001BF"/>
    <w:rsid w:val="00F00A38"/>
    <w:rsid w:val="00F011B3"/>
    <w:rsid w:val="00F01637"/>
    <w:rsid w:val="00F032A3"/>
    <w:rsid w:val="00F036B0"/>
    <w:rsid w:val="00F03758"/>
    <w:rsid w:val="00F05825"/>
    <w:rsid w:val="00F06BC4"/>
    <w:rsid w:val="00F078B0"/>
    <w:rsid w:val="00F11B82"/>
    <w:rsid w:val="00F120DE"/>
    <w:rsid w:val="00F1358C"/>
    <w:rsid w:val="00F145CE"/>
    <w:rsid w:val="00F164EB"/>
    <w:rsid w:val="00F212B0"/>
    <w:rsid w:val="00F22DB6"/>
    <w:rsid w:val="00F22EE0"/>
    <w:rsid w:val="00F2363F"/>
    <w:rsid w:val="00F240CD"/>
    <w:rsid w:val="00F24BF0"/>
    <w:rsid w:val="00F25319"/>
    <w:rsid w:val="00F26124"/>
    <w:rsid w:val="00F265CB"/>
    <w:rsid w:val="00F27116"/>
    <w:rsid w:val="00F274EC"/>
    <w:rsid w:val="00F30AE5"/>
    <w:rsid w:val="00F31470"/>
    <w:rsid w:val="00F32008"/>
    <w:rsid w:val="00F334BB"/>
    <w:rsid w:val="00F3431E"/>
    <w:rsid w:val="00F34EA6"/>
    <w:rsid w:val="00F35119"/>
    <w:rsid w:val="00F3577D"/>
    <w:rsid w:val="00F36623"/>
    <w:rsid w:val="00F37D12"/>
    <w:rsid w:val="00F41D73"/>
    <w:rsid w:val="00F42DF7"/>
    <w:rsid w:val="00F454B5"/>
    <w:rsid w:val="00F47022"/>
    <w:rsid w:val="00F47EA7"/>
    <w:rsid w:val="00F51ACA"/>
    <w:rsid w:val="00F54253"/>
    <w:rsid w:val="00F54647"/>
    <w:rsid w:val="00F56103"/>
    <w:rsid w:val="00F57199"/>
    <w:rsid w:val="00F60899"/>
    <w:rsid w:val="00F6112E"/>
    <w:rsid w:val="00F6185F"/>
    <w:rsid w:val="00F61A51"/>
    <w:rsid w:val="00F63ECC"/>
    <w:rsid w:val="00F6529B"/>
    <w:rsid w:val="00F67D1C"/>
    <w:rsid w:val="00F70198"/>
    <w:rsid w:val="00F71114"/>
    <w:rsid w:val="00F715DF"/>
    <w:rsid w:val="00F72A68"/>
    <w:rsid w:val="00F72E1F"/>
    <w:rsid w:val="00F733E4"/>
    <w:rsid w:val="00F73A28"/>
    <w:rsid w:val="00F73EB4"/>
    <w:rsid w:val="00F74A46"/>
    <w:rsid w:val="00F76E6A"/>
    <w:rsid w:val="00F80967"/>
    <w:rsid w:val="00F816A8"/>
    <w:rsid w:val="00F8303C"/>
    <w:rsid w:val="00F830F2"/>
    <w:rsid w:val="00F83F0C"/>
    <w:rsid w:val="00F84E20"/>
    <w:rsid w:val="00F85496"/>
    <w:rsid w:val="00F8589E"/>
    <w:rsid w:val="00F85CEF"/>
    <w:rsid w:val="00F86FBB"/>
    <w:rsid w:val="00F878BE"/>
    <w:rsid w:val="00F91551"/>
    <w:rsid w:val="00F92381"/>
    <w:rsid w:val="00F943E9"/>
    <w:rsid w:val="00F94433"/>
    <w:rsid w:val="00F95D23"/>
    <w:rsid w:val="00F9701C"/>
    <w:rsid w:val="00F9761B"/>
    <w:rsid w:val="00F976D9"/>
    <w:rsid w:val="00FA0315"/>
    <w:rsid w:val="00FA04DA"/>
    <w:rsid w:val="00FA1081"/>
    <w:rsid w:val="00FA2CAF"/>
    <w:rsid w:val="00FA4110"/>
    <w:rsid w:val="00FA4146"/>
    <w:rsid w:val="00FA44D9"/>
    <w:rsid w:val="00FB047A"/>
    <w:rsid w:val="00FB0BCF"/>
    <w:rsid w:val="00FB1220"/>
    <w:rsid w:val="00FB1E5C"/>
    <w:rsid w:val="00FB26DE"/>
    <w:rsid w:val="00FB34EF"/>
    <w:rsid w:val="00FB46EC"/>
    <w:rsid w:val="00FB54A5"/>
    <w:rsid w:val="00FB5575"/>
    <w:rsid w:val="00FB6102"/>
    <w:rsid w:val="00FB6AD7"/>
    <w:rsid w:val="00FB7C2D"/>
    <w:rsid w:val="00FC01C2"/>
    <w:rsid w:val="00FC0A35"/>
    <w:rsid w:val="00FC0C82"/>
    <w:rsid w:val="00FC19E2"/>
    <w:rsid w:val="00FC1C2C"/>
    <w:rsid w:val="00FC1DDC"/>
    <w:rsid w:val="00FC31AE"/>
    <w:rsid w:val="00FC394A"/>
    <w:rsid w:val="00FC3F88"/>
    <w:rsid w:val="00FC603C"/>
    <w:rsid w:val="00FC603E"/>
    <w:rsid w:val="00FC61AE"/>
    <w:rsid w:val="00FC64C8"/>
    <w:rsid w:val="00FC775E"/>
    <w:rsid w:val="00FC7AF6"/>
    <w:rsid w:val="00FD0149"/>
    <w:rsid w:val="00FD0A97"/>
    <w:rsid w:val="00FD14B2"/>
    <w:rsid w:val="00FD1B80"/>
    <w:rsid w:val="00FD2698"/>
    <w:rsid w:val="00FD68EB"/>
    <w:rsid w:val="00FD7138"/>
    <w:rsid w:val="00FD778F"/>
    <w:rsid w:val="00FE06EB"/>
    <w:rsid w:val="00FE4F1D"/>
    <w:rsid w:val="00FE6760"/>
    <w:rsid w:val="00FE724D"/>
    <w:rsid w:val="00FF002F"/>
    <w:rsid w:val="00FF164A"/>
    <w:rsid w:val="00FF19F5"/>
    <w:rsid w:val="00FF3144"/>
    <w:rsid w:val="00FF33BF"/>
    <w:rsid w:val="00FF3D15"/>
    <w:rsid w:val="00FF6035"/>
    <w:rsid w:val="00FF6A55"/>
    <w:rsid w:val="00FF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0615EF5"/>
  <w15:chartTrackingRefBased/>
  <w15:docId w15:val="{EDFF8CB2-8DA4-44DF-9DB0-41659F33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line="48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Paragraph">
    <w:name w:val="List Paragraph"/>
    <w:basedOn w:val="Normal"/>
    <w:uiPriority w:val="34"/>
    <w:unhideWhenUsed/>
    <w:qFormat/>
    <w:rsid w:val="005E62AD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A0017"/>
    <w:pPr>
      <w:spacing w:after="0" w:line="259" w:lineRule="auto"/>
      <w:outlineLvl w:val="9"/>
    </w:pPr>
    <w:rPr>
      <w:sz w:val="32"/>
      <w:szCs w:val="3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A0017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0A0017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A00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A0017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66ACE"/>
    <w:rPr>
      <w:color w:val="2B579A"/>
      <w:shd w:val="clear" w:color="auto" w:fill="E6E6E6"/>
    </w:rPr>
  </w:style>
  <w:style w:type="character" w:customStyle="1" w:styleId="hscoswrapper">
    <w:name w:val="hs_cos_wrapper"/>
    <w:basedOn w:val="DefaultParagraphFont"/>
    <w:rsid w:val="002308D0"/>
  </w:style>
  <w:style w:type="table" w:styleId="ListTable4-Accent5">
    <w:name w:val="List Table 4 Accent 5"/>
    <w:basedOn w:val="TableNormal"/>
    <w:uiPriority w:val="49"/>
    <w:rsid w:val="0062674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54373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D04F39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character" w:styleId="FollowedHyperlink">
    <w:name w:val="FollowedHyperlink"/>
    <w:basedOn w:val="DefaultParagraphFont"/>
    <w:uiPriority w:val="99"/>
    <w:semiHidden/>
    <w:unhideWhenUsed/>
    <w:rsid w:val="0034549A"/>
    <w:rPr>
      <w:color w:val="954F72" w:themeColor="followedHyperlink"/>
      <w:u w:val="single"/>
    </w:rPr>
  </w:style>
  <w:style w:type="character" w:customStyle="1" w:styleId="tgc">
    <w:name w:val="_tgc"/>
    <w:basedOn w:val="DefaultParagraphFont"/>
    <w:rsid w:val="00857A02"/>
  </w:style>
  <w:style w:type="character" w:styleId="Mention">
    <w:name w:val="Mention"/>
    <w:basedOn w:val="DefaultParagraphFont"/>
    <w:uiPriority w:val="99"/>
    <w:semiHidden/>
    <w:unhideWhenUsed/>
    <w:rsid w:val="000B203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351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5475">
          <w:marLeft w:val="0"/>
          <w:marRight w:val="0"/>
          <w:marTop w:val="0"/>
          <w:marBottom w:val="0"/>
          <w:divBdr>
            <w:top w:val="single" w:sz="6" w:space="0" w:color="BBBBB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ird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C86A3BFEE2F49028AEE2A45E39EF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11FBF-1024-40B5-BA97-53D1778DA4D9}"/>
      </w:docPartPr>
      <w:docPartBody>
        <w:p w:rsidR="003A4C11" w:rsidRDefault="003A4C11">
          <w:pPr>
            <w:pStyle w:val="9C86A3BFEE2F49028AEE2A45E39EF4BB"/>
          </w:pPr>
          <w:r>
            <w:t>[Term Paper Title]</w:t>
          </w:r>
        </w:p>
      </w:docPartBody>
    </w:docPart>
    <w:docPart>
      <w:docPartPr>
        <w:name w:val="1F25DE5FCE21478082FA93C4E80C3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0B872-A3ED-4E5A-A36E-D5C09CBD0380}"/>
      </w:docPartPr>
      <w:docPartBody>
        <w:p w:rsidR="003A4C11" w:rsidRDefault="003A4C11">
          <w:pPr>
            <w:pStyle w:val="1F25DE5FCE21478082FA93C4E80C3A49"/>
          </w:pPr>
          <w:r>
            <w:t>[Your Name]</w:t>
          </w:r>
        </w:p>
      </w:docPartBody>
    </w:docPart>
    <w:docPart>
      <w:docPartPr>
        <w:name w:val="A107F1CD56DA47C4B7B74B835A4A3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EB628-13B0-4DD2-949C-11C9948CCAB2}"/>
      </w:docPartPr>
      <w:docPartBody>
        <w:p w:rsidR="003A4C11" w:rsidRDefault="003A4C11">
          <w:pPr>
            <w:pStyle w:val="A107F1CD56DA47C4B7B74B835A4A38EE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F6740422A1914A45995513FB2D439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05735-7044-4BAA-BBEB-06057AEE46B9}"/>
      </w:docPartPr>
      <w:docPartBody>
        <w:p w:rsidR="003A4C11" w:rsidRDefault="003A4C11">
          <w:pPr>
            <w:pStyle w:val="F6740422A1914A45995513FB2D439CE2"/>
          </w:pPr>
          <w:r>
            <w:t>Results</w:t>
          </w:r>
        </w:p>
      </w:docPartBody>
    </w:docPart>
    <w:docPart>
      <w:docPartPr>
        <w:name w:val="1AB595116D1147AF800A96F6490C6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BB0BB-E120-412B-98AF-022CDEF7AEDC}"/>
      </w:docPartPr>
      <w:docPartBody>
        <w:p w:rsidR="003A4C11" w:rsidRDefault="003A4C11">
          <w:pPr>
            <w:pStyle w:val="1AB595116D1147AF800A96F6490C6FCE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EAC21AD25BD9413CA1111F8CD7531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0C3B2-5B64-4617-A9EB-7EF28B441EAF}"/>
      </w:docPartPr>
      <w:docPartBody>
        <w:p w:rsidR="003A4C11" w:rsidRDefault="003A4C11">
          <w:pPr>
            <w:pStyle w:val="EAC21AD25BD9413CA1111F8CD7531635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11"/>
    <w:rsid w:val="000F1017"/>
    <w:rsid w:val="00127635"/>
    <w:rsid w:val="001F0D8A"/>
    <w:rsid w:val="0027297A"/>
    <w:rsid w:val="00286C6A"/>
    <w:rsid w:val="002A4363"/>
    <w:rsid w:val="003A4C11"/>
    <w:rsid w:val="004A24CF"/>
    <w:rsid w:val="00714407"/>
    <w:rsid w:val="008768FB"/>
    <w:rsid w:val="00935D29"/>
    <w:rsid w:val="00943541"/>
    <w:rsid w:val="00A33AB0"/>
    <w:rsid w:val="00A65F97"/>
    <w:rsid w:val="00B92917"/>
    <w:rsid w:val="00C913D1"/>
    <w:rsid w:val="00DC15BA"/>
    <w:rsid w:val="00F70B82"/>
    <w:rsid w:val="00FC0E00"/>
    <w:rsid w:val="00FE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86A3BFEE2F49028AEE2A45E39EF4BB">
    <w:name w:val="9C86A3BFEE2F49028AEE2A45E39EF4BB"/>
  </w:style>
  <w:style w:type="paragraph" w:customStyle="1" w:styleId="1F25DE5FCE21478082FA93C4E80C3A49">
    <w:name w:val="1F25DE5FCE21478082FA93C4E80C3A4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D119C326F7E4075AE6C28900B6613EB">
    <w:name w:val="3D119C326F7E4075AE6C28900B6613EB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paragraph" w:customStyle="1" w:styleId="A107F1CD56DA47C4B7B74B835A4A38EE">
    <w:name w:val="A107F1CD56DA47C4B7B74B835A4A38EE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customStyle="1" w:styleId="DA2DBD0DA5CC4379B39FEC5752FDBD15">
    <w:name w:val="DA2DBD0DA5CC4379B39FEC5752FDBD15"/>
  </w:style>
  <w:style w:type="paragraph" w:customStyle="1" w:styleId="8DF3DF5738084E0284AC6BBBE9DCCAE9">
    <w:name w:val="8DF3DF5738084E0284AC6BBBE9DCCAE9"/>
  </w:style>
  <w:style w:type="paragraph" w:customStyle="1" w:styleId="E12FEC49B6464C88BDBB39EE750ED517">
    <w:name w:val="E12FEC49B6464C88BDBB39EE750ED517"/>
  </w:style>
  <w:style w:type="paragraph" w:customStyle="1" w:styleId="41333FDD3EE443A4869775CC58C76435">
    <w:name w:val="41333FDD3EE443A4869775CC58C76435"/>
  </w:style>
  <w:style w:type="paragraph" w:customStyle="1" w:styleId="1F6143187F434656A4AB204B6AA09054">
    <w:name w:val="1F6143187F434656A4AB204B6AA09054"/>
  </w:style>
  <w:style w:type="paragraph" w:customStyle="1" w:styleId="7D4987C6B0EE40E2B863085ADE2A4266">
    <w:name w:val="7D4987C6B0EE40E2B863085ADE2A4266"/>
  </w:style>
  <w:style w:type="paragraph" w:customStyle="1" w:styleId="B11B699D83D6471AB80876683697918B">
    <w:name w:val="B11B699D83D6471AB80876683697918B"/>
  </w:style>
  <w:style w:type="paragraph" w:customStyle="1" w:styleId="9F1CC58E909442888D83C9A6641F4CC0">
    <w:name w:val="9F1CC58E909442888D83C9A6641F4CC0"/>
  </w:style>
  <w:style w:type="paragraph" w:customStyle="1" w:styleId="B3AE8FE5A0BF4483840D5B8D1CD14BA8">
    <w:name w:val="B3AE8FE5A0BF4483840D5B8D1CD14BA8"/>
  </w:style>
  <w:style w:type="paragraph" w:customStyle="1" w:styleId="DA0682B9BFEF4B648554A127BE20DD08">
    <w:name w:val="DA0682B9BFEF4B648554A127BE20DD08"/>
  </w:style>
  <w:style w:type="paragraph" w:customStyle="1" w:styleId="F6740422A1914A45995513FB2D439CE2">
    <w:name w:val="F6740422A1914A45995513FB2D439CE2"/>
  </w:style>
  <w:style w:type="paragraph" w:customStyle="1" w:styleId="AF635598674E49F1A6DBA8F4920B36F7">
    <w:name w:val="AF635598674E49F1A6DBA8F4920B36F7"/>
  </w:style>
  <w:style w:type="paragraph" w:customStyle="1" w:styleId="92C162B9768142E98817A2E1EF49271C">
    <w:name w:val="92C162B9768142E98817A2E1EF49271C"/>
  </w:style>
  <w:style w:type="paragraph" w:customStyle="1" w:styleId="85B17E6A42774B3EBE4D15FB034F30D1">
    <w:name w:val="85B17E6A42774B3EBE4D15FB034F30D1"/>
  </w:style>
  <w:style w:type="paragraph" w:customStyle="1" w:styleId="609F0865461A4C8BA131852A63785CF4">
    <w:name w:val="609F0865461A4C8BA131852A63785CF4"/>
  </w:style>
  <w:style w:type="paragraph" w:customStyle="1" w:styleId="CBA1569669AA48A3988BC6F0E26A442F">
    <w:name w:val="CBA1569669AA48A3988BC6F0E26A442F"/>
  </w:style>
  <w:style w:type="paragraph" w:customStyle="1" w:styleId="B9D4CF060BD1422EBE3349FBCC42A13B">
    <w:name w:val="B9D4CF060BD1422EBE3349FBCC42A13B"/>
  </w:style>
  <w:style w:type="paragraph" w:customStyle="1" w:styleId="3FA65F824D1645E184B326164A47A6EC">
    <w:name w:val="3FA65F824D1645E184B326164A47A6EC"/>
  </w:style>
  <w:style w:type="paragraph" w:customStyle="1" w:styleId="7F525507393746EA8C85F6A70E00B5F9">
    <w:name w:val="7F525507393746EA8C85F6A70E00B5F9"/>
  </w:style>
  <w:style w:type="paragraph" w:customStyle="1" w:styleId="230B4809A9D34584AF7FC80FCAB001C4">
    <w:name w:val="230B4809A9D34584AF7FC80FCAB001C4"/>
  </w:style>
  <w:style w:type="paragraph" w:customStyle="1" w:styleId="C6E620C9073B49329248D68512AE492B">
    <w:name w:val="C6E620C9073B49329248D68512AE492B"/>
  </w:style>
  <w:style w:type="paragraph" w:customStyle="1" w:styleId="488FA7DE98834430B4045395892A8075">
    <w:name w:val="488FA7DE98834430B4045395892A8075"/>
  </w:style>
  <w:style w:type="paragraph" w:customStyle="1" w:styleId="1AB595116D1147AF800A96F6490C6FCE">
    <w:name w:val="1AB595116D1147AF800A96F6490C6FCE"/>
  </w:style>
  <w:style w:type="paragraph" w:customStyle="1" w:styleId="EAC21AD25BD9413CA1111F8CD7531635">
    <w:name w:val="EAC21AD25BD9413CA1111F8CD75316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C76E5-D8A0-438C-9BB2-28E1EDEBC9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051964-7C97-4AEC-A101-AE67E9CC8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Term paper.dotx</Template>
  <TotalTime>2013</TotalTime>
  <Pages>6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10349680 – Deirdre Flaherty</vt:lpstr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10349680 – Deirdre Flaherty</dc:title>
  <dc:creator>CA04 Assignment Report</dc:creator>
  <cp:keywords/>
  <cp:lastModifiedBy>Deirdre Flaherty</cp:lastModifiedBy>
  <cp:revision>670</cp:revision>
  <dcterms:created xsi:type="dcterms:W3CDTF">2017-04-01T13:05:00Z</dcterms:created>
  <dcterms:modified xsi:type="dcterms:W3CDTF">2017-05-01T17:34:00Z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</Properties>
</file>